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22C" w:rsidRDefault="007D60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10DB0" wp14:editId="3FB6D8DA">
                <wp:simplePos x="0" y="0"/>
                <wp:positionH relativeFrom="margin">
                  <wp:posOffset>-791308</wp:posOffset>
                </wp:positionH>
                <wp:positionV relativeFrom="paragraph">
                  <wp:posOffset>3821723</wp:posOffset>
                </wp:positionV>
                <wp:extent cx="6644640" cy="4374662"/>
                <wp:effectExtent l="0" t="0" r="0" b="0"/>
                <wp:wrapNone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4640" cy="437466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576D" w:rsidRPr="00F1278A" w:rsidRDefault="0068576D" w:rsidP="00F1278A">
                            <w:pPr>
                              <w:pStyle w:val="a5"/>
                              <w:numPr>
                                <w:ilvl w:val="3"/>
                                <w:numId w:val="6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</w:pPr>
                            <w:r w:rsidRPr="00F1278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移动</w:t>
                            </w:r>
                            <w:r w:rsidRPr="00F1278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会议实时互动系统</w:t>
                            </w:r>
                          </w:p>
                          <w:p w:rsidR="0068576D" w:rsidRPr="00F1278A" w:rsidRDefault="0068576D" w:rsidP="00F1278A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项目简介</w:t>
                            </w:r>
                            <w:r w:rsidR="00F1278A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：</w:t>
                            </w:r>
                            <w:r w:rsidRPr="00F1278A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当举办会议活动时，希望得到妥善的管理，</w:t>
                            </w:r>
                            <w:r w:rsidRPr="00F1278A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通过</w:t>
                            </w:r>
                            <w:r w:rsidRPr="00F1278A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各项活动让参与者更加互动有趣。</w:t>
                            </w:r>
                            <w:r w:rsidRPr="00F1278A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在</w:t>
                            </w:r>
                            <w:r w:rsidRPr="00F1278A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高并发，</w:t>
                            </w:r>
                            <w:r w:rsidRPr="00F1278A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稳定</w:t>
                            </w:r>
                            <w:r w:rsidRPr="00F1278A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的实时系统下能够对会议管理，用户通过二维码签到、现场评分、</w:t>
                            </w:r>
                            <w:r w:rsidRPr="00F1278A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抽奖</w:t>
                            </w:r>
                            <w:r w:rsidRPr="00F1278A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、</w:t>
                            </w:r>
                            <w:r w:rsidRPr="00F1278A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投票</w:t>
                            </w:r>
                            <w:r w:rsidRPr="00F1278A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、发送弹幕等互动项目。用户之间能够实时社交，</w:t>
                            </w:r>
                            <w:r w:rsidRPr="00F1278A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场外</w:t>
                            </w:r>
                            <w:r w:rsidRPr="00F1278A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援助。系统提供智能推荐功能，为用户得到更好的体验</w:t>
                            </w:r>
                          </w:p>
                          <w:p w:rsidR="0068576D" w:rsidRDefault="0068576D" w:rsidP="0068576D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项目职责</w:t>
                            </w:r>
                          </w:p>
                          <w:p w:rsidR="0068576D" w:rsidRDefault="0068576D" w:rsidP="0068576D">
                            <w:pPr>
                              <w:pStyle w:val="a5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项目后台负责人：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负责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系统后台的主力开发。采用SSM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框架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，S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OA服务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架构。</w:t>
                            </w:r>
                          </w:p>
                          <w:p w:rsidR="0068576D" w:rsidRDefault="0068576D" w:rsidP="0068576D">
                            <w:pPr>
                              <w:pStyle w:val="a5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小程序开发者：独立承担整体系统移动端的实现-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微信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小程序</w:t>
                            </w:r>
                          </w:p>
                          <w:p w:rsidR="0068576D" w:rsidRPr="00F1278A" w:rsidRDefault="0068576D" w:rsidP="00F1278A">
                            <w:pPr>
                              <w:pStyle w:val="a5"/>
                              <w:numPr>
                                <w:ilvl w:val="3"/>
                                <w:numId w:val="5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F1278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校园</w:t>
                            </w:r>
                            <w:r w:rsidRPr="00F1278A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BBS</w:t>
                            </w:r>
                            <w:r w:rsidRPr="00F1278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系统</w:t>
                            </w:r>
                          </w:p>
                          <w:p w:rsidR="0068576D" w:rsidRPr="00F1278A" w:rsidRDefault="0068576D" w:rsidP="00F1278A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项目简介</w:t>
                            </w:r>
                            <w:r w:rsidR="00F1278A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：</w:t>
                            </w:r>
                            <w:r w:rsidRPr="00F1278A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论坛系统，供使用者登录注册，发帖评论，站内搜索等功能</w:t>
                            </w:r>
                          </w:p>
                          <w:p w:rsidR="0068576D" w:rsidRDefault="0068576D" w:rsidP="0068576D">
                            <w:pPr>
                              <w:pStyle w:val="a5"/>
                              <w:numPr>
                                <w:ilvl w:val="0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项目职责</w:t>
                            </w:r>
                          </w:p>
                          <w:p w:rsidR="0068576D" w:rsidRDefault="0068576D" w:rsidP="0068576D">
                            <w:pPr>
                              <w:pStyle w:val="a5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 w:rsidRPr="00B34724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后台主要负责人：</w:t>
                            </w:r>
                            <w:r w:rsidRPr="00B34724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后台</w:t>
                            </w:r>
                            <w:r w:rsidRPr="00B34724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采用S</w:t>
                            </w:r>
                            <w:r w:rsidRPr="00B34724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pringBoot+thymeleaf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+spring data.</w:t>
                            </w:r>
                          </w:p>
                          <w:p w:rsidR="007D6059" w:rsidRPr="007D6059" w:rsidRDefault="0068576D" w:rsidP="007D6059">
                            <w:pPr>
                              <w:pStyle w:val="a5"/>
                              <w:numPr>
                                <w:ilvl w:val="1"/>
                                <w:numId w:val="4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前端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负责人：前端使用B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ootstrap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框架</w:t>
                            </w:r>
                          </w:p>
                          <w:p w:rsidR="00F1278A" w:rsidRDefault="007D6059" w:rsidP="00F1278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018.8.19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中国大学生计算机设计大赛决赛</w:t>
                            </w:r>
                            <w:r w:rsidR="00CB5DA7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三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等奖</w:t>
                            </w:r>
                          </w:p>
                          <w:p w:rsidR="00221550" w:rsidRDefault="00221550" w:rsidP="00221550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018.5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6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江苏省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大学生计算机设计大赛二等奖</w:t>
                            </w:r>
                          </w:p>
                          <w:p w:rsidR="00221550" w:rsidRPr="00221550" w:rsidRDefault="00221550" w:rsidP="00F1278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018.6.1  第九届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中国大学生服务外包创新创业大赛国家二等奖</w:t>
                            </w:r>
                          </w:p>
                          <w:p w:rsidR="00F1278A" w:rsidRDefault="00F1278A" w:rsidP="00F1278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017.5.6  </w:t>
                            </w:r>
                            <w:r w:rsidRPr="00F1278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第八届中国蓝桥杯大赛省级二等奖</w:t>
                            </w:r>
                          </w:p>
                          <w:p w:rsidR="00F1278A" w:rsidRDefault="00221550" w:rsidP="00F1278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2016.7.5 </w:t>
                            </w:r>
                            <w:r w:rsidR="00F1278A" w:rsidRPr="00F1278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“中兴杯“泛珠三角+大学生计算机作品总决赛团队铜奖</w:t>
                            </w:r>
                          </w:p>
                          <w:p w:rsidR="00F1278A" w:rsidRDefault="00F1278A" w:rsidP="00F1278A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2017.7.6</w:t>
                            </w:r>
                            <w:r w:rsidR="00221550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1278A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江苏省“互联网+”大学生创业大赛校内选拔赛创意组三等奖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10DB0" id="Rectangle 3" o:spid="_x0000_s1026" style="position:absolute;left:0;text-align:left;margin-left:-62.3pt;margin-top:300.9pt;width:523.2pt;height:344.4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" filled="f" stroked="f">
                <v:textbox>
                  <w:txbxContent>
                    <w:p w:rsidR="0068576D" w:rsidRPr="00F1278A" w:rsidRDefault="0068576D" w:rsidP="00F1278A">
                      <w:pPr>
                        <w:pStyle w:val="a5"/>
                        <w:numPr>
                          <w:ilvl w:val="3"/>
                          <w:numId w:val="6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</w:pPr>
                      <w:r w:rsidRPr="00F1278A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移动</w:t>
                      </w:r>
                      <w:r w:rsidRPr="00F1278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会议实时互动系统</w:t>
                      </w:r>
                    </w:p>
                    <w:p w:rsidR="0068576D" w:rsidRPr="00F1278A" w:rsidRDefault="0068576D" w:rsidP="00F1278A">
                      <w:pPr>
                        <w:pStyle w:val="a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项目简介</w:t>
                      </w:r>
                      <w:r w:rsidR="00F1278A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：</w:t>
                      </w:r>
                      <w:r w:rsidRPr="00F1278A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当举办会议活动时，希望得到妥善的管理，</w:t>
                      </w:r>
                      <w:r w:rsidRPr="00F1278A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通过</w:t>
                      </w:r>
                      <w:r w:rsidRPr="00F1278A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各项活动让参与者更加互动有趣。</w:t>
                      </w:r>
                      <w:r w:rsidRPr="00F1278A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在</w:t>
                      </w:r>
                      <w:r w:rsidRPr="00F1278A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高并发，</w:t>
                      </w:r>
                      <w:r w:rsidRPr="00F1278A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稳定</w:t>
                      </w:r>
                      <w:r w:rsidRPr="00F1278A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的实时系统下能够对会议管理，用户通过二维码签到、现场评分、</w:t>
                      </w:r>
                      <w:r w:rsidRPr="00F1278A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抽奖</w:t>
                      </w:r>
                      <w:r w:rsidRPr="00F1278A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、</w:t>
                      </w:r>
                      <w:r w:rsidRPr="00F1278A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投票</w:t>
                      </w:r>
                      <w:r w:rsidRPr="00F1278A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、发送弹幕等互动项目。用户之间能够实时社交，</w:t>
                      </w:r>
                      <w:r w:rsidRPr="00F1278A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场外</w:t>
                      </w:r>
                      <w:r w:rsidRPr="00F1278A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援助。系统提供智能推荐功能，为用户得到更好的体验</w:t>
                      </w:r>
                    </w:p>
                    <w:p w:rsidR="0068576D" w:rsidRDefault="0068576D" w:rsidP="0068576D">
                      <w:pPr>
                        <w:pStyle w:val="a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项目职责</w:t>
                      </w:r>
                    </w:p>
                    <w:p w:rsidR="0068576D" w:rsidRDefault="0068576D" w:rsidP="0068576D">
                      <w:pPr>
                        <w:pStyle w:val="a5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项目后台负责人：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负责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系统后台的主力开发。采用SSM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框架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，S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OA服务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架构。</w:t>
                      </w:r>
                    </w:p>
                    <w:p w:rsidR="0068576D" w:rsidRDefault="0068576D" w:rsidP="0068576D">
                      <w:pPr>
                        <w:pStyle w:val="a5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小程序开发者：独立承担整体系统移动端的实现-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微信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小程序</w:t>
                      </w:r>
                    </w:p>
                    <w:p w:rsidR="0068576D" w:rsidRPr="00F1278A" w:rsidRDefault="0068576D" w:rsidP="00F1278A">
                      <w:pPr>
                        <w:pStyle w:val="a5"/>
                        <w:numPr>
                          <w:ilvl w:val="3"/>
                          <w:numId w:val="5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 w:rsidRPr="00F1278A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校园</w:t>
                      </w:r>
                      <w:r w:rsidRPr="00F1278A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BBS</w:t>
                      </w:r>
                      <w:r w:rsidRPr="00F1278A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系统</w:t>
                      </w:r>
                    </w:p>
                    <w:p w:rsidR="0068576D" w:rsidRPr="00F1278A" w:rsidRDefault="0068576D" w:rsidP="00F1278A">
                      <w:pPr>
                        <w:pStyle w:val="a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项目简介</w:t>
                      </w:r>
                      <w:r w:rsidR="00F1278A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：</w:t>
                      </w:r>
                      <w:r w:rsidRPr="00F1278A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论坛系统，供使用者登录注册，发帖评论，站内搜索等功能</w:t>
                      </w:r>
                    </w:p>
                    <w:p w:rsidR="0068576D" w:rsidRDefault="0068576D" w:rsidP="0068576D">
                      <w:pPr>
                        <w:pStyle w:val="a5"/>
                        <w:numPr>
                          <w:ilvl w:val="0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项目职责</w:t>
                      </w:r>
                    </w:p>
                    <w:p w:rsidR="0068576D" w:rsidRDefault="0068576D" w:rsidP="0068576D">
                      <w:pPr>
                        <w:pStyle w:val="a5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 w:rsidRPr="00B34724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后台主要负责人：</w:t>
                      </w:r>
                      <w:r w:rsidRPr="00B34724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后台</w:t>
                      </w:r>
                      <w:r w:rsidRPr="00B34724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采用S</w:t>
                      </w:r>
                      <w:r w:rsidRPr="00B34724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pringBoot+thymeleaf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+spring data.</w:t>
                      </w:r>
                    </w:p>
                    <w:p w:rsidR="007D6059" w:rsidRPr="007D6059" w:rsidRDefault="0068576D" w:rsidP="007D6059">
                      <w:pPr>
                        <w:pStyle w:val="a5"/>
                        <w:numPr>
                          <w:ilvl w:val="1"/>
                          <w:numId w:val="4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前端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负责人：前端使用B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ootstrap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框架</w:t>
                      </w:r>
                    </w:p>
                    <w:p w:rsidR="00F1278A" w:rsidRDefault="007D6059" w:rsidP="00F1278A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018.8.19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中国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大学生计算机设计大赛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决赛</w:t>
                      </w:r>
                      <w:r w:rsidR="00CB5DA7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三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等奖</w:t>
                      </w:r>
                    </w:p>
                    <w:p w:rsidR="00221550" w:rsidRDefault="00221550" w:rsidP="00221550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018.5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6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江苏省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大学生计算机设计大赛二等奖</w:t>
                      </w:r>
                    </w:p>
                    <w:p w:rsidR="00221550" w:rsidRPr="00221550" w:rsidRDefault="00221550" w:rsidP="00F1278A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018.6.1  第九届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中国大学生服务外包创新创业大赛国家二等奖</w:t>
                      </w:r>
                    </w:p>
                    <w:p w:rsidR="00F1278A" w:rsidRDefault="00F1278A" w:rsidP="00F1278A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017.5.6  </w:t>
                      </w:r>
                      <w:r w:rsidRPr="00F1278A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第八届中国蓝桥杯大赛省级二等奖</w:t>
                      </w:r>
                    </w:p>
                    <w:p w:rsidR="00F1278A" w:rsidRDefault="00221550" w:rsidP="00F1278A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2016.7.5 </w:t>
                      </w:r>
                      <w:r w:rsidR="00F1278A" w:rsidRPr="00F1278A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“中兴杯“泛珠三角+大学生计算机作品总决赛团队铜奖</w:t>
                      </w:r>
                    </w:p>
                    <w:p w:rsidR="00F1278A" w:rsidRDefault="00F1278A" w:rsidP="00F1278A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2017.7.6</w:t>
                      </w:r>
                      <w:r w:rsidR="00221550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F1278A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江苏省</w:t>
                      </w:r>
                      <w:bookmarkStart w:id="1" w:name="_GoBack"/>
                      <w:bookmarkEnd w:id="1"/>
                      <w:r w:rsidRPr="00F1278A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“互联网+”大学生创业大赛校内选拔赛创意组三等奖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0D09">
        <w:rPr>
          <w:rFonts w:hint="eastAsia"/>
          <w:noProof/>
        </w:rPr>
        <w:t>照骗</w:t>
      </w:r>
      <w:r w:rsidR="00EA60D3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7175637F" wp14:editId="3F76F12E">
                <wp:simplePos x="0" y="0"/>
                <wp:positionH relativeFrom="column">
                  <wp:posOffset>-975995</wp:posOffset>
                </wp:positionH>
                <wp:positionV relativeFrom="paragraph">
                  <wp:posOffset>1430020</wp:posOffset>
                </wp:positionV>
                <wp:extent cx="135890" cy="82550"/>
                <wp:effectExtent l="0" t="0" r="0" b="0"/>
                <wp:wrapNone/>
                <wp:docPr id="4" name="直角三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5890" cy="82550"/>
                        </a:xfrm>
                        <a:prstGeom prst="rtTriangle">
                          <a:avLst/>
                        </a:prstGeom>
                        <a:solidFill>
                          <a:srgbClr val="00111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4367252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4" o:spid="_x0000_s1026" type="#_x0000_t6" style="position:absolute;left:0;text-align:left;margin-left:-76.85pt;margin-top:112.6pt;width:10.7pt;height:6.5pt;flip:x y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" fillcolor="#00111a" stroked="f" strokeweight="1pt"/>
            </w:pict>
          </mc:Fallback>
        </mc:AlternateContent>
      </w:r>
      <w:r w:rsidR="00EA60D3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10F36DE" wp14:editId="4FB8D596">
                <wp:simplePos x="0" y="0"/>
                <wp:positionH relativeFrom="column">
                  <wp:posOffset>-830580</wp:posOffset>
                </wp:positionH>
                <wp:positionV relativeFrom="paragraph">
                  <wp:posOffset>7967345</wp:posOffset>
                </wp:positionV>
                <wp:extent cx="178435" cy="181610"/>
                <wp:effectExtent l="0" t="0" r="0" b="889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178435" cy="18161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42ADEB" id="KSO_Shape" o:spid="_x0000_s1026" style="position:absolute;left:0;text-align:left;margin-left:-65.4pt;margin-top:627.35pt;width:14.05pt;height:14.3pt;rotation:180;flip:y;z-index:25163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543300,3617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" path="m1752918,1088708r-18416,952l1716088,1090613r-18098,1905l1679892,1094423r-17780,2857l1644332,1100138r-17780,3492l1608772,1107440r-17144,4128l1574800,1116013r-17462,5080l1540828,1126490r-16510,6033l1507808,1138555r-16193,6668l1475422,1152525r-15874,6985l1443672,1167448r-15240,8255l1413192,1183958r-14922,9207l1383665,1202055r-14923,9843l1354772,1221740r-14287,10160l1327150,1242378r-13652,10795l1300480,1264285r-13018,11430l1274762,1287463r-12382,12065l1250315,1311910r-11747,13018l1227138,1337628r-11430,13017l1205230,1364298r-10478,13652l1183958,1392238r-9526,14287l1164908,1420813r-9526,14605l1146810,1450340r-8419,14969l1130549,1480376r-7934,15881l1114998,1512138r-6665,16199l1101668,1544536r-6347,16516l1089608,1577568r-5713,16834l1079134,1611554r-5078,16834l1069931,1646175r-3809,17152l1062948,1681114r-3174,17787l1057553,1717005r-2222,18105l1053744,1753532r-952,17787l1051840,1790376r-317,18422l1051840,1827221r952,18739l1053744,1864065r1587,18422l1057553,1900592r2221,18104l1062948,1936483r3174,17469l1069931,1971739r4125,17152l1079134,2006043r4761,16834l1089608,2039711r5713,16834l1101668,2073061r6665,16199l1114998,2105459r7617,15563l1130549,2136904r7935,15563l1147053,2167395r8569,15246l1165144,2197252r9521,14611l1184186,2225838r10791,14293l1205450,2253789r10474,13340l1227349,2280469r11426,12705l1250518,2305879r12060,12388l1274956,2330336r12695,11752l1300663,2353840r13013,10800l1327323,2375756r13330,10482l1354935,2396402r13964,10164l1383816,2415777r14599,9211l1413332,2433882r15234,8893l1443800,2450398r15869,7941l1475538,2465644r16186,6988l1507910,2479619r16504,6035l1540917,2491689r16504,5082l1574877,2502171r16821,4446l1608836,2510746r17773,4130l1644382,2518369r17773,2541l1679928,2523451r18091,2224l1716109,2527263r18408,1270l1752925,2529169r19042,l1790375,2529169r18408,-636l1827191,2527263r18090,-1588l1863372,2523451r17773,-2541l1898918,2518369r17773,-3493l1934464,2510746r17138,-4129l1969058,2502171r16821,-5400l2002383,2491689r16821,-6035l2035390,2479619r16504,-6987l2067762,2465644r15869,-7305l2099500,2450398r15234,-7623l2129968,2433882r14917,-8894l2159484,2415777r14917,-9211l2188683,2396402r13964,-10164l2215977,2375756r13647,-11116l2242637,2353840r13329,-11752l2268344,2330336r12378,-12069l2292782,2305879r11743,-12705l2315951,2280469r11425,-13340l2338167,2253789r10791,-13658l2359114,2225838r9521,-13975l2378156,2197252r9522,-14611l2396247,2167395r8569,-14928l2412750,2136904r7935,-15882l2428302,2105459r6665,-16199l2441632,2073061r6347,-16516l2453692,2039711r5713,-16834l2464166,2006043r5078,-17152l2473370,1971739r3808,-17787l2480352,1936483r3174,-17787l2486064,1900592r1905,-18105l2489556,1864065r952,-18105l2491460,1827221r317,-18423l2491460,1790376r-952,-19057l2489556,1753532r-1587,-18422l2486064,1717005r-2538,-18104l2480352,1681114r-3174,-17787l2473370,1646175r-4126,-17787l2464166,1611554r-4761,-17152l2453692,1577568r-5713,-16516l2441632,1544536r-6665,-16199l2428302,1512138r-7617,-15881l2412750,1480376r-7841,-15068l2396490,1450340r-8572,-14922l2378392,1420813r-9524,-14288l2359342,1392238r-10160,-14288l2338388,1364298r-10796,-13653l2316162,1337628r-11430,-12700l2292985,1311910r-12065,-12382l2268538,1287463r-12383,-11748l2242820,1264285r-13018,-11112l2216150,1242378r-13335,-10478l2188845,1221740r-14287,-9842l2159635,1202055r-14605,-8890l2130108,1183958r-15240,-8255l2099628,1167448r-15876,-7938l2067878,1152525r-15876,-7302l2035492,1138555r-16192,-6032l2002472,1126490r-16510,-5397l1969135,1116013r-17463,-4445l1934528,1107440r-17780,-3810l1898968,1100138r-17780,-2858l1863408,1094423r-18098,-1905l1827212,1090613r-18414,-953l1790382,1088708r-18414,l1752918,1088708xm1615758,r4762,l1922780,r4445,l1931670,317r4445,635l1940878,1905r8572,2222l1957705,6985r7620,3810l1972628,14922r6984,5398l1985962,26035r5716,6350l1996758,39052r4444,7620l2005012,54610r2858,7620l2010092,71120r636,4445l2011362,80010r636,4445l2011998,89217r,299403l2038350,393065r26352,5397l2091055,404177r25717,6033l2142490,416877r25400,6668l2193608,431165r25082,7937l2243772,447675r24766,8572l2292985,465772r24447,9843l2341562,485457r24130,10795l2388870,507047r23812,11430l2588260,276542r3175,-3810l2593975,269240r3493,-3175l2600325,262890r6667,-5715l2614295,252412r7620,-3810l2629852,245110r8256,-2540l2646362,240665r8573,-635l2663508,240030r8254,635l2680652,242252r8256,2223l2697162,247967r7938,3810l2709228,254317r3492,2540l2957512,434022r3176,3175l2964498,439737r3174,3493l2970848,446087r5397,6985l2981008,460375r4444,7620l2988628,475932r2540,8255l2992755,492442r1270,8573l2994025,509270r-953,8890l2991802,526732r-2857,8255l2986088,543242r-4128,7938l2979738,554990r-2858,3810l2800985,801052r18097,18733l2837180,839470r17462,19367l2871788,878840r16827,20320l2905125,919797r16193,20955l2937192,962025r15240,21590l2967672,1005205r14288,21908l2996248,1049655r13970,22543l3023235,1095375r13335,23178l3048952,1142048r284163,-92710l3337560,1048068r4445,-953l3346450,1046480r4128,-952l3359785,1044893r8573,317l3376930,1046480r8255,1588l3393440,1051243r7620,3492l3408680,1058863r6985,4762l3422015,1069340r6033,6350l3433445,1082358r4763,7620l3442335,1097915r1587,4128l3445510,1106488r93345,287020l3539808,1397635r1270,4763l3542030,1406843r635,4445l3543300,1419860r-318,8890l3541712,1437323r-1904,8255l3537268,1453833r-3810,7620l3529330,1468755r-4762,7303l3518852,1482408r-6350,6032l3505518,1494155r-7303,4445l3490278,1502728r-4128,1905l3481705,1506220r-284480,92075l3200400,1624330r3492,26035l3206115,1676718r2223,26352l3210242,1729423r1270,26352l3212148,1782445r317,26670l3212148,1835785r-636,26670l3210242,1889125r-1904,26353l3206115,1941830r-2223,26035l3200400,1993900r-3175,25718l3481705,2112328r4445,1587l3490278,2115820r7937,3810l3505518,2124393r6984,5397l3518852,2135505r5716,6668l3529330,2149158r4128,7620l3537268,2164398r2540,8255l3541712,2180908r1270,8572l3543300,2198053r-635,8572l3542030,2211388r-952,4445l3539808,2220278r-953,4127l3445510,2512060r-1588,4128l3442335,2520315r-4127,7938l3433445,2535555r-5397,6985l3422015,2548890r-6350,5715l3408680,2559368r-7620,4127l3393440,2567305r-8255,2540l3376930,2571750r-8572,1270l3359785,2573338r-9207,-318l3346450,2572068r-4445,-635l3337560,2570163r-4445,-1270l3048952,2476500r-13017,23495l3023235,2523173r-13335,22860l2996248,2568893r-14288,21907l2967355,2613025r-15240,21908l2936875,2656523r-15557,20955l2905125,2698115r-16510,20638l2871788,2739073r-17463,20003l2837180,2778761r-18098,19050l2800985,2817178r175895,242253l2979738,3063241r2222,4127l2986088,3075306r2857,7937l2991802,3091816r1270,8255l2994025,3108643r,8573l2992755,3125788r-1587,8255l2988628,3142298r-2858,7938l2981642,3157538r-5080,7620l2970848,3171826r-2858,3175l2964498,3177858r-3176,3175l2957512,3183573r-244792,177483l2709228,3363913r-4128,2540l2697162,3370581r-8254,3175l2680652,3376296r-8890,1587l2663508,3378518r-8573,l2646362,3377248r-8254,-1270l2629852,3373121r-7937,-3175l2614295,3365818r-7303,-5080l2600325,3355023r-2857,-2857l2593975,3348673r-2540,-3175l2588260,3341688,2412682,3099753r-23812,11113l2365692,3122296r-24130,10477l2317432,3142933r-24447,9843l2268538,3161666r-24766,9207l2218690,3179128r-25082,7938l2167890,3194368r-25400,7303l2116772,3208021r-25717,6350l2064702,3220086r-26352,5397l2011998,3229928r,299085l2011998,3533458r-636,4445l2010728,3542666r-636,4445l2007870,3555366r-2858,8255l2001202,3571558r-4444,6985l1991678,3585846r-5716,6032l1979612,3597911r-6984,4762l1965325,3607118r-7620,3810l1949450,3614103r-8572,2223l1931670,3617278r-4445,635l1922780,3617913r-302260,l1615758,3617913r-4128,-635l1602422,3616326r-8254,-2223l1585912,3610928r-7937,-3810l1570990,3602673r-7302,-4762l1557655,3591878r-6033,-6032l1546860,3578543r-4445,-6985l1538605,3563621r-3175,-8255l1533208,3547111r-636,-4445l1531620,3537903r-318,-4445l1531302,3529013r,-299085l1504950,3225483r-26352,-5397l1452245,3214371r-25400,-6350l1400810,3201671r-25718,-7303l1350010,3187066r-25082,-7938l1299528,3170873r-24766,-9207l1250315,3152776r-24447,-9843l1201738,3132773r-23813,-10477l1154430,3110866r-23812,-11113l955040,3342006r-2858,3810l949325,3349308r-3175,3175l942975,3355658r-6985,5398l929005,3366136r-7620,3810l913448,3373121r-8256,2857l896938,3377248r-8573,1270l879792,3378518r-8890,-635l862648,3376296r-8573,-2540l846138,3370581r-8256,-4128l834072,3363913r-3810,-2857l586105,3183573r-3175,-2540l579438,3177858r-3493,-2857l573088,3171826r-5716,-6668l562610,3157538r-4128,-7302l554990,3142298r-2540,-8255l550862,3125788r-1270,-8572l549592,3108643r953,-8572l551815,3091816r2540,-8573l557530,3075306r1905,-4128l561340,3067368r2540,-4127l566738,3059431,742632,2817178r-18414,-19367l706755,2778761r-17780,-19685l671512,2739073r-16510,-20320l638492,2698115r-16192,-20637l606425,2656523r-15240,-21590l576580,2613025r-14922,-22225l547370,2568893r-13335,-22860l520382,2523173r-12700,-23178l494665,2476500r-284797,92393l205740,2570163r-4445,1270l196850,2572068r-4128,952l183515,2573338r-8573,-318l166688,2571750r-8573,-1905l150177,2567305r-7937,-3810l134620,2559368r-6668,-4763l121602,2548890r-6032,-6350l109855,2535555r-4445,-7302l101282,2520315r-1905,-4127l97790,2512060,4445,2224405r-953,-4127l2222,2215833r-635,-4445l635,2206625,,2198053r317,-8573l1587,2180908r2223,-8255l6350,2164398r3492,-7620l13970,2149158r5080,-6985l24447,2135505r6350,-5715l37465,2124393r7620,-4763l49212,2117725r4128,-1905l57467,2113915r4128,-1587l346392,2019618r-3492,-25718l339725,1967865r-2540,-26035l334962,1915478r-1587,-26353l331788,1862455r-636,-26670l331152,1809115r,-26670l331788,1755775r1587,-26352l334962,1703070r2223,-26352l339725,1650365r3175,-26035l346392,1598295,61595,1506220r-4128,-1587l53340,1502728r-8255,-4128l37465,1494155r-6668,-5715l24447,1482408r-5397,-6350l13970,1468755r-4128,-7302l6350,1453833r-2540,-8255l1587,1437323,317,1428750,,1419860r635,-8572l1587,1406843r635,-4445l3492,1397635r953,-4127l97790,1106488r1587,-4445l101282,1097915r1905,-4127l105410,1089978r4445,-7620l115570,1075690r6032,-6350l127952,1063625r6668,-4762l142240,1054735r7937,-3492l158115,1048068r8573,-1588l174942,1045210r8573,-317l192722,1045528r4128,952l201295,1047115r4445,953l209868,1049338r284797,92075l507682,1118235r12700,-22860l534035,1072198r13335,-22543l561658,1027113r14922,-21908l591185,983615r15240,-21908l622300,940752r16192,-20955l655002,899160r16510,-20320l688975,858837r17780,-19367l724218,819785r18414,-18733l566420,558800r-2858,-3810l561340,551180r-2222,-3810l557212,543242r-2857,-8255l551498,526732r-1270,-8572l549592,509270r,-8573l550862,492442r1588,-8572l554990,475932r3492,-8255l562610,460057r4762,-6985l573088,446087r2857,-3175l579438,439737r3492,-2857l586105,434022,830898,256857r3810,-2540l838200,251777r4128,-1905l846138,247967r8254,-3492l862648,242252r8890,-1587l880110,240030r8255,l896938,240665r8254,1905l913448,245110r7937,3492l929005,252412r6985,4763l942975,262890r3175,3175l949325,269240r2857,3492l955040,276542r175578,241935l1154430,507047r23495,-10795l1201738,485457r24130,-9842l1250315,465772r24447,-9525l1299528,447675r25400,-8573l1350010,431165r25082,-7620l1400810,416877r26035,-6667l1452245,404177r26353,-5715l1504950,393065r26352,-4445l1531302,89217r,-4762l1531620,80010r952,-4445l1533208,71120r2222,-8255l1538605,54610r3810,-7938l1546860,39370r4762,-6985l1557655,26352r6033,-6032l1570990,15240r6985,-4445l1585912,6985r8256,-2858l1602422,1905r4763,-953l1611630,317,1615758,xe" stroked="f">
                <v:path arrowok="t" o:connecttype="custom" o:connectlocs="76762,56850;66146,62906;58183,72054;53688,83495;53369,96314;57332,108048;64844,117567;75121,124120;87348,126926;100006,125332;110922,119783;119281,111030;124347,99837;125290,87098;121902,75108;114864,65233;104934,58204;92927,54842;98587,351;101321,4478;117917,24369;133267,12081;149607,22392;150055,27859;150886,52690;170888,52770;178371,70620;175765,75433;161663,94829;177731,107882;173351,126513;168522,129111;146298,135438;150774,156046;136432,168860;130948,168414;110467,159983;100969,178885;81607,181610;77322,178470;66721,159584;47135,168716;41811,168716;27725,155616;32153,135438;9913,129111;5100,126513;704,107882;16868,96152;2894,75529;32,70843;6779,53152;26206,54985;37398,40211;28124,23476;43442,12160;48094,13882;73133,20289;78441,1323" o:connectangles="0,0,0,0,0,0,0,0,0,0,0,0,0,0,0,0,0,0,0,0,0,0,0,0,0,0,0,0,0,0,0,0,0,0,0,0,0,0,0,0,0,0,0,0,0,0,0,0,0,0,0,0,0,0,0,0,0,0,0"/>
              </v:shape>
            </w:pict>
          </mc:Fallback>
        </mc:AlternateContent>
      </w:r>
      <w:r w:rsidR="00EA60D3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00E6CDC3" wp14:editId="31706564">
                <wp:simplePos x="0" y="0"/>
                <wp:positionH relativeFrom="column">
                  <wp:posOffset>-1042670</wp:posOffset>
                </wp:positionH>
                <wp:positionV relativeFrom="paragraph">
                  <wp:posOffset>7919720</wp:posOffset>
                </wp:positionV>
                <wp:extent cx="1760220" cy="279400"/>
                <wp:effectExtent l="0" t="0" r="0" b="6350"/>
                <wp:wrapNone/>
                <wp:docPr id="18" name="平行四边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27940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68D7F492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8" o:spid="_x0000_s1026" type="#_x0000_t7" style="position:absolute;left:0;text-align:left;margin-left:-82.1pt;margin-top:623.6pt;width:138.6pt;height:22pt;flip:x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" adj="857" fillcolor="#002e48" stroked="f" strokeweight="1pt"/>
            </w:pict>
          </mc:Fallback>
        </mc:AlternateContent>
      </w:r>
      <w:r w:rsidR="00EA60D3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FEE85F8" wp14:editId="3C965BDD">
                <wp:simplePos x="0" y="0"/>
                <wp:positionH relativeFrom="column">
                  <wp:posOffset>779780</wp:posOffset>
                </wp:positionH>
                <wp:positionV relativeFrom="paragraph">
                  <wp:posOffset>8145780</wp:posOffset>
                </wp:positionV>
                <wp:extent cx="5078730" cy="67310"/>
                <wp:effectExtent l="0" t="0" r="7620" b="8890"/>
                <wp:wrapNone/>
                <wp:docPr id="26" name="平行四边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8730" cy="6731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402EEB67" id="平行四边形 26" o:spid="_x0000_s1026" type="#_x0000_t7" style="position:absolute;left:0;text-align:left;margin-left:61.4pt;margin-top:641.4pt;width:399.9pt;height:5.3pt;flip:x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" adj="72" fillcolor="#002e48" stroked="f" strokeweight="1pt"/>
            </w:pict>
          </mc:Fallback>
        </mc:AlternateContent>
      </w:r>
      <w:r w:rsidR="00EA60D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6F4F0A7E" wp14:editId="4652827A">
                <wp:simplePos x="0" y="0"/>
                <wp:positionH relativeFrom="column">
                  <wp:posOffset>-661489</wp:posOffset>
                </wp:positionH>
                <wp:positionV relativeFrom="paragraph">
                  <wp:posOffset>7910195</wp:posOffset>
                </wp:positionV>
                <wp:extent cx="1343660" cy="288925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422C" w:rsidRDefault="00007A1E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专业技能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D5864AA" id="矩形 49" o:spid="_x0000_s1026" style="position:absolute;left:0;text-align:left;margin-left:-52.1pt;margin-top:622.85pt;width:105.8pt;height:22.75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" filled="f" stroked="f" strokeweight="1pt">
                <v:textbox>
                  <w:txbxContent>
                    <w:p w:rsidR="0014422C" w:rsidRDefault="00007A1E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专业技能</w:t>
                      </w:r>
                    </w:p>
                  </w:txbxContent>
                </v:textbox>
              </v:rect>
            </w:pict>
          </mc:Fallback>
        </mc:AlternateContent>
      </w:r>
      <w:r w:rsidR="00EA60D3">
        <w:rPr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66646227" wp14:editId="34165839">
                <wp:simplePos x="0" y="0"/>
                <wp:positionH relativeFrom="column">
                  <wp:posOffset>-984069</wp:posOffset>
                </wp:positionH>
                <wp:positionV relativeFrom="paragraph">
                  <wp:posOffset>8178800</wp:posOffset>
                </wp:positionV>
                <wp:extent cx="135890" cy="82550"/>
                <wp:effectExtent l="0" t="0" r="0" b="0"/>
                <wp:wrapNone/>
                <wp:docPr id="6" name="直角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5890" cy="82550"/>
                        </a:xfrm>
                        <a:prstGeom prst="rtTriangle">
                          <a:avLst/>
                        </a:prstGeom>
                        <a:solidFill>
                          <a:srgbClr val="00111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44650C2" id="直角三角形 6" o:spid="_x0000_s1026" type="#_x0000_t6" style="position:absolute;left:0;text-align:left;margin-left:-77.5pt;margin-top:644pt;width:10.7pt;height:6.5pt;flip:x 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" fillcolor="#00111a" stroked="f" strokeweight="1pt"/>
            </w:pict>
          </mc:Fallback>
        </mc:AlternateContent>
      </w:r>
      <w:r w:rsidR="00684EC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434551" wp14:editId="27C720A0">
                <wp:simplePos x="0" y="0"/>
                <wp:positionH relativeFrom="margin">
                  <wp:align>center</wp:align>
                </wp:positionH>
                <wp:positionV relativeFrom="paragraph">
                  <wp:posOffset>2690585</wp:posOffset>
                </wp:positionV>
                <wp:extent cx="6644640" cy="853440"/>
                <wp:effectExtent l="0" t="0" r="0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684EC8" w:rsidRPr="00007A1E" w:rsidRDefault="00684EC8" w:rsidP="00684E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8.7-至今   </w:t>
                            </w:r>
                            <w:r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华为南京研究所</w:t>
                            </w:r>
                            <w:r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中央软件院</w:t>
                            </w:r>
                            <w:r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684EC8" w:rsidRDefault="00684EC8" w:rsidP="00684EC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主要负责产品自动化测试用例修改</w:t>
                            </w:r>
                            <w:r w:rsidR="008E17B7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提高测试通过率，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以及</w:t>
                            </w:r>
                            <w:r w:rsidR="008E17B7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修改问题单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，</w:t>
                            </w:r>
                            <w:r w:rsidR="008E17B7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小的需求开发。</w:t>
                            </w:r>
                            <w:r w:rsidR="006B65A7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在实习阶段获得优秀实习生称号。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34551" id="矩形 58" o:spid="_x0000_s1028" style="position:absolute;left:0;text-align:left;margin-left:0;margin-top:211.85pt;width:523.2pt;height:67.2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" filled="f" stroked="f">
                <v:textbox style="mso-fit-shape-to-text:t">
                  <w:txbxContent>
                    <w:p w:rsidR="00684EC8" w:rsidRPr="00007A1E" w:rsidRDefault="00684EC8" w:rsidP="00684EC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8.7-至今   </w:t>
                      </w:r>
                      <w:r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     </w:t>
                      </w:r>
                      <w:r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华为南京研究所</w:t>
                      </w:r>
                      <w:r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中央软件院</w:t>
                      </w:r>
                      <w:r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684EC8" w:rsidRDefault="00684EC8" w:rsidP="00684EC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主要负责产品自动化测试用例修改</w:t>
                      </w:r>
                      <w:r w:rsidR="008E17B7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提高测试通过率，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以及</w:t>
                      </w:r>
                      <w:r w:rsidR="008E17B7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修改问题单</w:t>
                      </w: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，</w:t>
                      </w:r>
                      <w:r w:rsidR="008E17B7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小的需求开发。</w:t>
                      </w:r>
                      <w:r w:rsidR="006B65A7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在实习阶段获得优秀实习生称号。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684EC8" w:rsidRPr="00684EC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3B58B1" wp14:editId="08C64B7B">
                <wp:simplePos x="0" y="0"/>
                <wp:positionH relativeFrom="column">
                  <wp:posOffset>749935</wp:posOffset>
                </wp:positionH>
                <wp:positionV relativeFrom="paragraph">
                  <wp:posOffset>2530475</wp:posOffset>
                </wp:positionV>
                <wp:extent cx="5078730" cy="67310"/>
                <wp:effectExtent l="0" t="0" r="7620" b="8890"/>
                <wp:wrapNone/>
                <wp:docPr id="27" name="平行四边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8730" cy="6731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560D6C5" id="平行四边形 27" o:spid="_x0000_s1026" type="#_x0000_t7" style="position:absolute;left:0;text-align:left;margin-left:59.05pt;margin-top:199.25pt;width:399.9pt;height:5.3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" adj="72" fillcolor="#002e48" stroked="f" strokeweight="1pt"/>
            </w:pict>
          </mc:Fallback>
        </mc:AlternateContent>
      </w:r>
      <w:r w:rsidR="00684EC8" w:rsidRPr="00684EC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A4A649B" wp14:editId="53026D9E">
                <wp:simplePos x="0" y="0"/>
                <wp:positionH relativeFrom="column">
                  <wp:posOffset>-833120</wp:posOffset>
                </wp:positionH>
                <wp:positionV relativeFrom="paragraph">
                  <wp:posOffset>2340610</wp:posOffset>
                </wp:positionV>
                <wp:extent cx="226695" cy="212725"/>
                <wp:effectExtent l="0" t="0" r="1905" b="0"/>
                <wp:wrapNone/>
                <wp:docPr id="2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26695" cy="212725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81F69" id="KSO_Shape" o:spid="_x0000_s1026" style="position:absolute;left:0;text-align:left;margin-left:-65.6pt;margin-top:184.3pt;width:17.85pt;height:16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74888,2136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" path="m1133947,1406525r3815,l1140940,1406525r3179,952l1147298,1408112r3178,952l1153655,1410651r2861,1587l1159377,1414459r2543,2222l1264591,1518871r2543,2539l1268723,1524266r1908,3174l1271902,1530296r1272,3491l1274127,1536961r318,3491l1274763,1543625r-318,3174l1274127,1549973r-953,3808l1271902,1556955r-1271,2856l1268723,1562667r-1589,2856l1264591,1568380r-85824,85053l1185760,1670570r6675,19359l1199428,1711510r6675,23167l1212461,1760066r6039,26976l1224858,1815605r5721,30466l1235983,1877808r4768,33323l1245201,1946041r3815,35861l1252830,2019351r2861,38084l1257916,2096470r1589,40305l1015382,2136775r1590,-40305l1019515,2057435r2861,-38084l1025554,1981902r4132,-35861l1034137,1911131r5086,-33323l1044308,1846071r6040,-30466l1056387,1787042r6040,-26976l1068784,1734677r6993,-23167l1082453,1689929r6675,-19359l1096121,1653433r-85824,-85053l1007754,1565523r-1908,-2856l1003939,1559811r-1271,-2856l1001396,1553781r-636,-3808l1000443,1546799r-318,-3174l1000443,1540452r317,-3491l1001396,1533787r1590,-3491l1004257,1527440r1907,-3174l1007754,1521410r2543,-2539l1112650,1416681r2861,-2222l1118372,1412238r2860,-1587l1124411,1409064r3179,-952l1130769,1407477r3178,-952xm1472565,1216025r22860,10481l1518285,1236670r22543,9528l1563370,1255726r22860,8893l1608138,1273195r22225,8258l1651953,1289393r43180,14928l1737360,1318613r41275,13340l1819275,1344339r77153,24456l1933575,1380864r35878,12070l2004060,1405320r16510,6035l2037080,1417707r16193,6988l2068830,1431047r15875,7305l2099628,1445339r7302,3811l2114233,1453279r6667,4765l2127568,1463125r6667,5082l2140585,1474242r6033,6034l2152650,1486628r5715,6670l2163763,1500286r5397,7622l2174558,1515213r5080,7623l2184718,1531094r4445,8258l2193925,1547927r4445,8575l2202498,1565396r7937,18421l2218055,1602556r6668,19692l2230755,1641939r6033,20645l2241868,1682911r4763,20327l2250758,1724200r4127,20327l2258378,1764537r2857,20009l2263775,1803920r2540,19057l2267903,1841081r1905,18103l2272348,1891581r1270,28584l2274571,1943669r317,17786l2274571,1964948r-318,3812l2272665,1972571r-1270,3494l2269173,1979876r-2540,3811l2263775,1987181r-3174,4129l2256473,1995121r-4128,3494l2247583,2002744r-5398,3494l2236471,2010367r-6033,3811l2224088,2017672r-7303,4128l2209165,2025294r-7620,3811l2183765,2036410r-18732,7623l2143760,2051021r-22860,7305l2095818,2064995r-26353,6670l2040573,2078335r-30163,6035l1977708,2090404r-34290,5717l1907223,2101838r-38418,5082l1829118,2111684r-42228,4447l1742758,2120259r-45720,3812l1649413,2127247r-49848,2858l1547813,2132329r-53658,1905l1438275,2135505r-57785,1270l1320800,2136775r151765,-920750xm802373,1216025r151715,920750l894418,2136775r-57766,-1270l780790,2134234r-53639,-1905l675415,2130105r-49831,-2858l577975,2124071r-46022,-3812l488153,2116131r-42214,-4447l405947,2106920r-38087,-5082l331677,2096121r-34279,-5717l265024,2084370r-30470,-6035l205989,2071665r-26979,-6670l154254,2058326r-22853,-7305l110136,2044033r-19044,-7623l73635,2029105r-7617,-3811l58400,2021800r-7300,-4128l44435,2014178r-6031,-3811l32691,2006238r-5078,-3494l22852,1998615r-4126,-3494l14600,1991310r-3491,-4129l8252,1983687r-2539,-3811l3491,1976065r-1269,-3494l1269,1968760r-952,-3812l,1961455r317,-17786l1269,1920165r1587,-28584l5395,1859184r1587,-18103l8887,1822977r2222,-19057l13965,1784546r2857,-20009l20313,1744527r3809,-20327l28248,1703238r5078,-20327l38404,1662584r5714,-20645l50465,1622248r6983,-19692l64748,1583817r7935,-18421l77127,1556502r4126,-8575l86014,1539352r4443,-8258l95536,1522836r5078,-7623l105692,1507908r5396,-7622l116801,1493298r5713,-6670l128545,1480276r6030,-6034l140923,1468207r6665,-5082l154254,1458044r6982,-4765l168219,1449150r7300,-3811l190436,1438352r15553,-7305l221541,1424695r16187,-6988l254233,1411355r16822,-6035l305651,1392934r35865,-12070l378651,1368795r77445,-24456l496405,1331953r41261,-13340l579880,1304321r42848,-14928l644628,1281453r22218,-8258l689063,1264619r22218,-8893l733816,1246198r22852,-9528l779521,1226506r22852,-10481xm1137444,r10807,317l1159376,635r10807,952l1180990,2539r10807,1270l1202604,5714r10172,2222l1223265,10158r10489,2222l1243926,15237r10171,3491l1264268,22220r9854,3492l1283975,29838r9854,4127l1303682,38726r9218,4444l1322118,48249r9536,5396l1340871,59041r8900,5714l1358353,70786r8900,6031l1375835,83801r8265,6348l1392364,97450r8264,6983l1408575,111734r7946,7301l1424149,126971r7311,7935l1439089,143159r6992,8571l1453074,160300r6675,8571l1466742,177759r6039,9523l1479139,196487r6039,9206l1490899,215533r5722,9840l1502024,235531r5404,10157l1512513,255846r4768,10475l1521731,277114r4450,10792l1530313,298381r4132,11110l1537942,320601r3496,11427l1544617,343456r2860,11745l1550656,366945r2225,11428l1555106,390435r2225,11745l1558602,414559r1907,12063l1561463,438684r1271,12697l1563370,463760r318,12698l1563688,488837r,15237l1563052,519310r-953,15554l1560509,550418r-1271,15871l1557013,581843r-2543,16189l1551609,613903r-3178,16189l1544617,645963r-3497,16507l1536988,678658r-4768,16189l1527453,710718r-4768,15872l1516963,742778r-6039,15554l1504885,774521r-6357,15554l1492171,805629r-6993,15554l1477867,836102r-7311,14919l1462610,865940r-7946,14602l1446717,894826r-8900,13967l1428917,922759r-8900,13650l1411117,949106r-9853,13014l1391728,974500r,171093l1383146,1155433r-23521,26029l1343414,1198603r-18435,19363l1305272,1238916r-20661,21268l1262679,1281769r-21614,20315l1219769,1321765r-10490,8888l1199426,1338906r-9854,7936l1180672,1353825r-8900,6031l1163508,1365252r-7629,3809l1149204,1372236r-3178,1269l1142529,1374140r-2860,635l1137444,1374775r-2543,l1132040,1374140r-2860,-635l1125683,1372236r-6675,-3175l1111062,1365252r-7947,-5396l1094215,1353825r-9217,-6983l1075144,1338906r-9853,-8253l1054801,1321765r-20978,-19681l1012209,1281769r-21932,-21585l969616,1238916r-20025,-20950l931474,1198603r-15893,-17141l891742,1155433r-8583,-9840l883159,974500r-9535,-12380l863770,949106r-8900,-12697l845970,922759r-8900,-13966l828488,894826r-8264,-14284l812278,865940r-7947,-14919l796703,836102r-6993,-14919l782717,805629r-6675,-15554l770003,774521r-6039,-16189l758242,742778r-5721,-16188l747435,710718r-5085,-15871l737900,678658r-4133,-16188l729953,645963r-3496,-15871l723278,613903r-2860,-15871l717875,581843r-1907,-15554l714060,550418r-953,-15554l711835,519310r-635,-15236l711200,488837r,-12379l711518,463760r635,-12379l713425,438684r953,-12062l715968,414559r1589,-12379l719782,390435r2225,-12062l724550,366945r2860,-11744l730271,343456r3179,-11428l736946,320601r3496,-11110l744575,298381r4132,-10475l753157,277114r4450,-10793l762374,255846r5086,-10158l772864,235531r5403,-10158l783989,215533r5721,-9840l795749,196487r6040,-9205l808146,177759r6992,-8888l821813,160300r6993,-8570l835799,143159r7311,-8253l850738,126971r7629,-7936l866313,111734r7947,-7301l882206,97450r8582,-7301l899052,83801r8582,-6984l916216,70786r8900,-6031l934016,59041r9536,-5396l952452,48249r9536,-5079l971205,38726r9854,-4761l990595,29838r10171,-4126l1010302,22220r10489,-3492l1030962,15237r10172,-2857l1051305,10158r10807,-2222l1072283,5714r10808,-1905l1093898,2539r10807,-952l1115512,635r11125,-318l1137444,xe" stroked="f">
                <v:path arrowok="t" o:connecttype="custom" o:connectlocs="96748,118009;106350,128520;105528,130850;102690,154018;84732,178272;87650,151476;84095,130612;83512,128229;93326,117823;128579,103971;151815,112159;173965,120002;179635,124030;183450,129859;187822,143850;189729,160200;188908,165791;184987,168679;170282,173396;141615,177212;66957,101453;44390,176894;17189,172840;4264,168335;689,165500;238,157815;2357,142102;6780,129144;10727,123500;17189,119393;41424,111125;63143,103176;100355,477;107968,2834;114811,6991;120673,12659;125341,19650;128630,27701;130301,36600;130116,47246;127463,59295;122715,71001;116137,81303;103565,108633;95899,114486;93379,114221;84467,106938;72902,80270;66483,69756;61948,57971;59587,45922;59614,35593;61497,26748;64945,18803;69746,11944;75740,6409;82663,2489;90382,318" o:connectangles="0,0,0,0,0,0,0,0,0,0,0,0,0,0,0,0,0,0,0,0,0,0,0,0,0,0,0,0,0,0,0,0,0,0,0,0,0,0,0,0,0,0,0,0,0,0,0,0,0,0,0,0,0,0,0,0,0,0"/>
              </v:shape>
            </w:pict>
          </mc:Fallback>
        </mc:AlternateContent>
      </w:r>
      <w:r w:rsidR="00684EC8" w:rsidRPr="00684EC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34220A" wp14:editId="2E0A92BB">
                <wp:simplePos x="0" y="0"/>
                <wp:positionH relativeFrom="column">
                  <wp:posOffset>-593090</wp:posOffset>
                </wp:positionH>
                <wp:positionV relativeFrom="paragraph">
                  <wp:posOffset>2313305</wp:posOffset>
                </wp:positionV>
                <wp:extent cx="1343660" cy="288925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84EC8" w:rsidRDefault="00684EC8" w:rsidP="00684EC8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实习经历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113C6B9" id="矩形 50" o:spid="_x0000_s1028" style="position:absolute;left:0;text-align:left;margin-left:-46.7pt;margin-top:182.15pt;width:105.8pt;height:22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" filled="f" stroked="f" strokeweight="1pt">
                <v:textbox>
                  <w:txbxContent>
                    <w:p w:rsidR="00684EC8" w:rsidRDefault="00684EC8" w:rsidP="00684EC8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实习经历</w:t>
                      </w:r>
                    </w:p>
                  </w:txbxContent>
                </v:textbox>
              </v:rect>
            </w:pict>
          </mc:Fallback>
        </mc:AlternateContent>
      </w:r>
      <w:r w:rsidR="00684EC8" w:rsidRPr="00684EC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BD324" wp14:editId="68D009A8">
                <wp:simplePos x="0" y="0"/>
                <wp:positionH relativeFrom="column">
                  <wp:posOffset>-1050290</wp:posOffset>
                </wp:positionH>
                <wp:positionV relativeFrom="paragraph">
                  <wp:posOffset>2318385</wp:posOffset>
                </wp:positionV>
                <wp:extent cx="1760220" cy="279400"/>
                <wp:effectExtent l="0" t="0" r="0" b="6350"/>
                <wp:wrapNone/>
                <wp:docPr id="19" name="平行四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27940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12E0C57" id="平行四边形 19" o:spid="_x0000_s1026" type="#_x0000_t7" style="position:absolute;left:0;text-align:left;margin-left:-82.7pt;margin-top:182.55pt;width:138.6pt;height:2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" adj="857" fillcolor="#002e48" stroked="f" strokeweight="1pt"/>
            </w:pict>
          </mc:Fallback>
        </mc:AlternateContent>
      </w:r>
      <w:r w:rsidR="00684EC8" w:rsidRPr="00684EC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0F5C5C" wp14:editId="3856DF3C">
                <wp:simplePos x="0" y="0"/>
                <wp:positionH relativeFrom="column">
                  <wp:posOffset>-976924</wp:posOffset>
                </wp:positionH>
                <wp:positionV relativeFrom="paragraph">
                  <wp:posOffset>2597443</wp:posOffset>
                </wp:positionV>
                <wp:extent cx="135890" cy="82550"/>
                <wp:effectExtent l="0" t="0" r="0" b="0"/>
                <wp:wrapNone/>
                <wp:docPr id="7" name="直角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5890" cy="82550"/>
                        </a:xfrm>
                        <a:prstGeom prst="rtTriangle">
                          <a:avLst/>
                        </a:prstGeom>
                        <a:solidFill>
                          <a:srgbClr val="00111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5227E6B" id="直角三角形 7" o:spid="_x0000_s1026" type="#_x0000_t6" style="position:absolute;left:0;text-align:left;margin-left:-76.9pt;margin-top:204.5pt;width:10.7pt;height:6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" fillcolor="#00111a" stroked="f" strokeweight="1pt"/>
            </w:pict>
          </mc:Fallback>
        </mc:AlternateContent>
      </w:r>
      <w:r w:rsidR="00684EC8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7BEC1E8" wp14:editId="6C21DB90">
                <wp:simplePos x="0" y="0"/>
                <wp:positionH relativeFrom="column">
                  <wp:posOffset>-796925</wp:posOffset>
                </wp:positionH>
                <wp:positionV relativeFrom="paragraph">
                  <wp:posOffset>3614420</wp:posOffset>
                </wp:positionV>
                <wp:extent cx="203835" cy="172085"/>
                <wp:effectExtent l="0" t="0" r="5715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" cy="17208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8F069" id="KSO_Shape" o:spid="_x0000_s1026" style="position:absolute;left:0;text-align:left;margin-left:-62.75pt;margin-top:284.6pt;width:16.05pt;height:13.55pt;z-index:25163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stroked="f" strokeweight="1pt">
                <v:stroke joinstyle="miter"/>
                <v:path arrowok="t" o:connecttype="custom" o:connectlocs="203835,86186;203835,163830;203730,164770;203520,165606;203310,166338;202784,167069;202364,167801;201839,168532;201103,169159;200158,169786;198476,170831;196375,171563;194064,171981;191647,172085;12293,172085;9877,171981;7565,171563;5464,170831;3572,169786;2942,169159;2206,168532;1576,167801;1051,167069;525,166338;315,165606;105,164770;0,163830;0,86395;12293,89635;25427,92979;41292,96741;49698,98831;58314,100712;66719,102384;75020,103951;82900,105310;90150,106250;96559,106982;99291,107191;101917,107295;104544,107191;107486,106982;113790,106250;120935,105310;128815,103951;137116,102384;145626,100503;154137,98622;162648,96636;178408,92874;191647,89426;94288,75034;88577,80717;88577,81747;94288,87430;109547,87430;115258,81747;115258,80717;109547,75034;101917,10840;69664,29171;69452,30638;134383,30638;134171,29171;101917,10840;101917,0;141875,30382;141890,30638;191647,30638;194063,30743;196375,31161;198477,31892;200158,32937;201103,33564;201839,34191;202364,34923;202784,35654;203310,36386;203520,37117;203730,37953;203835,38894;203835,82522;203835,82522;203835,82523;191647,85762;178408,89210;162648,92972;154137,94958;145627,96839;137116,98720;128816,100287;120935,101646;113791,102586;107486,103318;104545,103527;101918,103631;99291,103527;96559,103318;90150,102586;82900,101646;75020,100287;66719,98720;58314,97048;49698,95167;41293,93077;25427,89315;12293,85971;0,82731;0,82861;0,82861;0,60421;0,38894;105,37953;315,37117;525,36386;1051,35654;1576,34923;2206,34191;2942,33564;3572,32937;5464,31892;7565,31161;9877,30743;12293,30638;61945,30638;61960,30382;1019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684EC8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69F10DEF" wp14:editId="5FB075F2">
                <wp:simplePos x="0" y="0"/>
                <wp:positionH relativeFrom="column">
                  <wp:posOffset>-989965</wp:posOffset>
                </wp:positionH>
                <wp:positionV relativeFrom="paragraph">
                  <wp:posOffset>3845560</wp:posOffset>
                </wp:positionV>
                <wp:extent cx="135890" cy="82550"/>
                <wp:effectExtent l="0" t="0" r="0" b="0"/>
                <wp:wrapNone/>
                <wp:docPr id="5" name="直角三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35890" cy="82550"/>
                        </a:xfrm>
                        <a:prstGeom prst="rtTriangle">
                          <a:avLst/>
                        </a:prstGeom>
                        <a:solidFill>
                          <a:srgbClr val="00111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24127EF" id="直角三角形 5" o:spid="_x0000_s1026" type="#_x0000_t6" style="position:absolute;left:0;text-align:left;margin-left:-77.95pt;margin-top:302.8pt;width:10.7pt;height:6.5pt;flip:x y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" fillcolor="#00111a" stroked="f" strokeweight="1pt"/>
            </w:pict>
          </mc:Fallback>
        </mc:AlternateContent>
      </w:r>
      <w:r w:rsidR="00684EC8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FA9A2E1" wp14:editId="79DA3CAB">
                <wp:simplePos x="0" y="0"/>
                <wp:positionH relativeFrom="column">
                  <wp:posOffset>-605790</wp:posOffset>
                </wp:positionH>
                <wp:positionV relativeFrom="paragraph">
                  <wp:posOffset>3568700</wp:posOffset>
                </wp:positionV>
                <wp:extent cx="1343660" cy="288925"/>
                <wp:effectExtent l="0" t="0" r="0" b="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422C" w:rsidRDefault="008A2F2C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项目经历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&amp;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荣誉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4A3BFE6" id="矩形 48" o:spid="_x0000_s1029" style="position:absolute;left:0;text-align:left;margin-left:-47.7pt;margin-top:281pt;width:105.8pt;height:22.7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" filled="f" stroked="f" strokeweight="1pt">
                <v:textbox>
                  <w:txbxContent>
                    <w:p w:rsidR="0014422C" w:rsidRDefault="008A2F2C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项目经历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&amp;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荣誉</w:t>
                      </w:r>
                    </w:p>
                  </w:txbxContent>
                </v:textbox>
              </v:rect>
            </w:pict>
          </mc:Fallback>
        </mc:AlternateContent>
      </w:r>
      <w:r w:rsidR="00684EC8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44566F65" wp14:editId="42FC5886">
                <wp:simplePos x="0" y="0"/>
                <wp:positionH relativeFrom="column">
                  <wp:posOffset>-1062990</wp:posOffset>
                </wp:positionH>
                <wp:positionV relativeFrom="paragraph">
                  <wp:posOffset>3566160</wp:posOffset>
                </wp:positionV>
                <wp:extent cx="1760220" cy="279400"/>
                <wp:effectExtent l="0" t="0" r="0" b="6350"/>
                <wp:wrapNone/>
                <wp:docPr id="17" name="平行四边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27940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AD95F4A" id="平行四边形 17" o:spid="_x0000_s1026" type="#_x0000_t7" style="position:absolute;left:0;text-align:left;margin-left:-83.7pt;margin-top:280.8pt;width:138.6pt;height:22pt;flip:x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" adj="857" fillcolor="#002e48" stroked="f" strokeweight="1pt"/>
            </w:pict>
          </mc:Fallback>
        </mc:AlternateContent>
      </w:r>
      <w:r w:rsidR="00684EC8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5DCD68F" wp14:editId="64200988">
                <wp:simplePos x="0" y="0"/>
                <wp:positionH relativeFrom="column">
                  <wp:posOffset>738017</wp:posOffset>
                </wp:positionH>
                <wp:positionV relativeFrom="paragraph">
                  <wp:posOffset>3779325</wp:posOffset>
                </wp:positionV>
                <wp:extent cx="5078730" cy="67310"/>
                <wp:effectExtent l="0" t="0" r="7620" b="8890"/>
                <wp:wrapNone/>
                <wp:docPr id="25" name="平行四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8730" cy="6731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298EA6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25" o:spid="_x0000_s1026" type="#_x0000_t7" style="position:absolute;left:0;text-align:left;margin-left:58.1pt;margin-top:297.6pt;width:399.9pt;height:5.3pt;flip:x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" adj="72" fillcolor="#002e48" stroked="f" strokeweight="1pt"/>
            </w:pict>
          </mc:Fallback>
        </mc:AlternateContent>
      </w:r>
      <w:r w:rsidR="00684EC8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B9752A3" wp14:editId="574A11BA">
                <wp:simplePos x="0" y="0"/>
                <wp:positionH relativeFrom="column">
                  <wp:posOffset>-780611</wp:posOffset>
                </wp:positionH>
                <wp:positionV relativeFrom="paragraph">
                  <wp:posOffset>8180949</wp:posOffset>
                </wp:positionV>
                <wp:extent cx="6644640" cy="853440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223DB" w:rsidRDefault="005223DB" w:rsidP="00B624D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具备</w:t>
                            </w:r>
                            <w:r w:rsidR="000D30D9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扎实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基础，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有良好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的编码习惯。</w:t>
                            </w:r>
                          </w:p>
                          <w:p w:rsidR="000D30D9" w:rsidRDefault="00007A1E" w:rsidP="00B624DD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2B0409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5223DB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,Spring,</w:t>
                            </w:r>
                            <w:r w:rsidR="005223DB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SpringMvc,Mybatis,Hibernate</w:t>
                            </w:r>
                            <w:r w:rsidR="00063122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,SpringBoot</w:t>
                            </w:r>
                            <w:r w:rsidRPr="002B0409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等开发框架；</w:t>
                            </w:r>
                          </w:p>
                          <w:p w:rsidR="005223DB" w:rsidRPr="00B624DD" w:rsidRDefault="009958AB" w:rsidP="009958AB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使用M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yEclipse,</w:t>
                            </w:r>
                            <w:r w:rsidRPr="009958AB">
                              <w:t xml:space="preserve"> </w:t>
                            </w:r>
                            <w:r w:rsidRPr="009958AB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intellij idea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工具</w:t>
                            </w:r>
                          </w:p>
                          <w:p w:rsidR="00007A1E" w:rsidRPr="00962AC2" w:rsidRDefault="00007A1E" w:rsidP="00962AC2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2B0409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熟悉</w:t>
                            </w:r>
                            <w:r w:rsidR="005223DB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掌握</w:t>
                            </w:r>
                            <w:r w:rsidRPr="002B0409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Javascript，</w:t>
                            </w:r>
                            <w:r w:rsidR="00063122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Html</w:t>
                            </w:r>
                            <w:r w:rsidR="00063122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="00063122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css</w:t>
                            </w:r>
                            <w:r w:rsidRPr="002B0409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，jquery</w:t>
                            </w:r>
                            <w:r w:rsidR="005223DB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，bootstrap</w:t>
                            </w:r>
                            <w:r w:rsidR="005223DB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等</w:t>
                            </w:r>
                            <w:r w:rsidR="005223DB"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前端技术</w:t>
                            </w:r>
                            <w:r w:rsidRPr="002B0409"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； </w:t>
                            </w:r>
                          </w:p>
                          <w:p w:rsidR="00534D9B" w:rsidRDefault="00534D9B" w:rsidP="00007A1E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熟悉git</w:t>
                            </w:r>
                            <w:r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使用</w:t>
                            </w:r>
                          </w:p>
                          <w:p w:rsidR="0014422C" w:rsidRPr="000A4508" w:rsidRDefault="0066644B" w:rsidP="000A4508">
                            <w:pPr>
                              <w:pStyle w:val="a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熟悉微信小程序的开发。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83F80B" id="矩形 14" o:spid="_x0000_s1031" style="position:absolute;left:0;text-align:left;margin-left:-61.45pt;margin-top:644.15pt;width:523.2pt;height:67.2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" filled="f" stroked="f">
                <v:textbox style="mso-fit-shape-to-text:t">
                  <w:txbxContent>
                    <w:p w:rsidR="005223DB" w:rsidRDefault="005223DB" w:rsidP="00B624DD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具备</w:t>
                      </w:r>
                      <w:r w:rsidR="000D30D9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Java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扎实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基础，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有良好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的编码习惯。</w:t>
                      </w:r>
                    </w:p>
                    <w:p w:rsidR="000D30D9" w:rsidRDefault="00007A1E" w:rsidP="00B624DD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2B0409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熟练使用</w:t>
                      </w:r>
                      <w:r w:rsidR="005223DB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,Spring,</w:t>
                      </w:r>
                      <w:r w:rsidR="005223DB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SpringMvc,Mybatis,Hibernate</w:t>
                      </w:r>
                      <w:r w:rsidR="00063122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,SpringBoot</w:t>
                      </w:r>
                      <w:r w:rsidRPr="002B0409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等开发框架；</w:t>
                      </w:r>
                    </w:p>
                    <w:p w:rsidR="005223DB" w:rsidRPr="00B624DD" w:rsidRDefault="009958AB" w:rsidP="009958AB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熟练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使用M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yEclipse,</w:t>
                      </w:r>
                      <w:r w:rsidRPr="009958AB">
                        <w:t xml:space="preserve"> </w:t>
                      </w:r>
                      <w:r w:rsidRPr="009958AB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intellij idea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开发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工具</w:t>
                      </w:r>
                    </w:p>
                    <w:p w:rsidR="00007A1E" w:rsidRPr="00962AC2" w:rsidRDefault="00007A1E" w:rsidP="00962AC2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2B0409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熟悉</w:t>
                      </w:r>
                      <w:r w:rsidR="005223DB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掌握</w:t>
                      </w:r>
                      <w:r w:rsidRPr="002B0409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Javascript，</w:t>
                      </w:r>
                      <w:r w:rsidR="00063122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Html</w:t>
                      </w:r>
                      <w:r w:rsidR="00063122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 w:rsidR="00063122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css</w:t>
                      </w:r>
                      <w:r w:rsidRPr="002B0409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，jquery</w:t>
                      </w:r>
                      <w:r w:rsidR="005223DB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，bootstrap</w:t>
                      </w:r>
                      <w:r w:rsidR="005223DB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等</w:t>
                      </w:r>
                      <w:r w:rsidR="005223DB"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前端技术</w:t>
                      </w:r>
                      <w:r w:rsidRPr="002B0409"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 xml:space="preserve">； </w:t>
                      </w:r>
                    </w:p>
                    <w:p w:rsidR="00534D9B" w:rsidRDefault="00534D9B" w:rsidP="00007A1E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熟悉git</w:t>
                      </w:r>
                      <w:r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  <w:t>的</w:t>
                      </w: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使用</w:t>
                      </w:r>
                    </w:p>
                    <w:p w:rsidR="0014422C" w:rsidRPr="000A4508" w:rsidRDefault="0066644B" w:rsidP="000A4508">
                      <w:pPr>
                        <w:pStyle w:val="a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7F7F7F" w:themeColor="text1" w:themeTint="80"/>
                          <w:sz w:val="20"/>
                          <w:szCs w:val="20"/>
                        </w:rPr>
                        <w:t>熟悉微信小程序的开发。</w:t>
                      </w:r>
                    </w:p>
                  </w:txbxContent>
                </v:textbox>
              </v:rect>
            </w:pict>
          </mc:Fallback>
        </mc:AlternateContent>
      </w:r>
      <w:r w:rsidR="00F1278A" w:rsidRPr="00F1278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96F698" wp14:editId="6D7EFFE1">
                <wp:simplePos x="0" y="0"/>
                <wp:positionH relativeFrom="column">
                  <wp:posOffset>3355975</wp:posOffset>
                </wp:positionH>
                <wp:positionV relativeFrom="paragraph">
                  <wp:posOffset>722630</wp:posOffset>
                </wp:positionV>
                <wp:extent cx="179070" cy="179070"/>
                <wp:effectExtent l="0" t="0" r="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4EC7C86" id="矩形 34" o:spid="_x0000_s1026" style="position:absolute;left:0;text-align:left;margin-left:264.25pt;margin-top:56.9pt;width:14.1pt;height:14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" fillcolor="#002e48" stroked="f" strokeweight="1pt"/>
            </w:pict>
          </mc:Fallback>
        </mc:AlternateContent>
      </w:r>
      <w:r w:rsidR="00F1278A" w:rsidRPr="00F127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2B52B3" wp14:editId="65106F85">
                <wp:simplePos x="0" y="0"/>
                <wp:positionH relativeFrom="column">
                  <wp:posOffset>3394384</wp:posOffset>
                </wp:positionH>
                <wp:positionV relativeFrom="paragraph">
                  <wp:posOffset>767080</wp:posOffset>
                </wp:positionV>
                <wp:extent cx="108585" cy="81915"/>
                <wp:effectExtent l="0" t="0" r="5715" b="0"/>
                <wp:wrapNone/>
                <wp:docPr id="5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4097D" id="KSO_Shape" o:spid="_x0000_s1026" style="position:absolute;left:0;text-align:left;margin-left:267.25pt;margin-top:60.4pt;width:8.55pt;height:6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stroked="f" strokeweight="1pt">
                <v:stroke joinstyle="miter"/>
                <v:path arrowok="t" o:connecttype="custom" o:connectlocs="75345,40092;72886,42541;95410,64968;95748,65511;100873,65511;33240,40092;7712,65511;12837,65511;13175,64968;35699,42541;9508,16405;45704,52445;54055,55890;54293,55867;62881,52445;99077,16405;94158,16405;61728,48696;54293,51658;54087,51678;46857,48696;14427,16405;18876,0;89709,0;108585,18795;108585,63120;89709,81915;18876,81915;0,63120;0,18795;18876,0" o:connectangles="0,0,0,0,0,0,0,0,0,0,0,0,0,0,0,0,0,0,0,0,0,0,0,0,0,0,0,0,0,0,0"/>
              </v:shape>
            </w:pict>
          </mc:Fallback>
        </mc:AlternateContent>
      </w:r>
      <w:r w:rsidR="00F1278A" w:rsidRPr="00F127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340FF" wp14:editId="26313DE5">
                <wp:simplePos x="0" y="0"/>
                <wp:positionH relativeFrom="column">
                  <wp:posOffset>3354070</wp:posOffset>
                </wp:positionH>
                <wp:positionV relativeFrom="paragraph">
                  <wp:posOffset>396875</wp:posOffset>
                </wp:positionV>
                <wp:extent cx="179070" cy="17907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EA1BBFD" id="矩形 32" o:spid="_x0000_s1026" style="position:absolute;left:0;text-align:left;margin-left:264.1pt;margin-top:31.25pt;width:14.1pt;height:14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" fillcolor="#002e48" stroked="f" strokeweight="1pt"/>
            </w:pict>
          </mc:Fallback>
        </mc:AlternateContent>
      </w:r>
      <w:r w:rsidR="00F1278A" w:rsidRPr="00F1278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204A11" wp14:editId="53C639C7">
                <wp:simplePos x="0" y="0"/>
                <wp:positionH relativeFrom="column">
                  <wp:posOffset>3398799</wp:posOffset>
                </wp:positionH>
                <wp:positionV relativeFrom="paragraph">
                  <wp:posOffset>435533</wp:posOffset>
                </wp:positionV>
                <wp:extent cx="94615" cy="107950"/>
                <wp:effectExtent l="0" t="0" r="635" b="635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2FC843" id="KSO_Shape" o:spid="_x0000_s1026" style="position:absolute;left:0;text-align:left;margin-left:267.6pt;margin-top:34.3pt;width:7.45pt;height: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413,217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<v:path arrowok="t" o:connecttype="custom" o:connectlocs="24733,28277;9459,31427;9,41757;2352,31143;57530,30173;80115,30815;82771,40525;76172,33460;11722,26326;42662,28746;54721,28531;58299,35577;24170,38273;26909,29307;32065,32276;22262,10911;24791,16296;22192,21717;16777,26688;10721,23003;7515,16987;9629,12654;14776,10574;72339,9547;74928,15209;73927,19076;69862,25756;63174,25143;59188,18489;59265,14915;63002,10462;46119,5031;48961,11682;50680,14830;46784,21765;39787,24569;34501,18280;32229,12993;35019,7110;42958,6661;20435,5045;23350,7123;23471,14560;20815,8394;12320,10197;8146,14817;9129,7372;14873,4057;72199,5775;74788,8943;73411,11056;69038,9416;60888,9682;58670,12370;60983,5955;43312,146;48261,2231;50352,7521;48374,7055;43839,5927;34976,6228;32566,10027;34492,2783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F1278A" w:rsidRPr="00F127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A36BB2" wp14:editId="766774C9">
                <wp:simplePos x="0" y="0"/>
                <wp:positionH relativeFrom="column">
                  <wp:posOffset>1566545</wp:posOffset>
                </wp:positionH>
                <wp:positionV relativeFrom="paragraph">
                  <wp:posOffset>702945</wp:posOffset>
                </wp:positionV>
                <wp:extent cx="179070" cy="17907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4A66D2" id="矩形 33" o:spid="_x0000_s1026" style="position:absolute;left:0;text-align:left;margin-left:123.35pt;margin-top:55.35pt;width:14.1pt;height:14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" fillcolor="#002e48" stroked="f" strokeweight="1pt"/>
            </w:pict>
          </mc:Fallback>
        </mc:AlternateContent>
      </w:r>
      <w:r w:rsidR="00F1278A" w:rsidRPr="00F1278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F83D39" wp14:editId="4351BDCD">
                <wp:simplePos x="0" y="0"/>
                <wp:positionH relativeFrom="column">
                  <wp:posOffset>1630416</wp:posOffset>
                </wp:positionH>
                <wp:positionV relativeFrom="paragraph">
                  <wp:posOffset>741185</wp:posOffset>
                </wp:positionV>
                <wp:extent cx="69215" cy="108585"/>
                <wp:effectExtent l="0" t="0" r="6985" b="5715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C2D05" id="KSO_Shape" o:spid="_x0000_s1026" style="position:absolute;left:0;text-align:left;margin-left:128.4pt;margin-top:58.35pt;width:5.45pt;height:8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stroked="f" strokeweight="1pt">
                <v:stroke joinstyle="miter"/>
                <v:path arrowok="t" o:connecttype="custom" o:connectlocs="21278,0;25201,3933;30694,23597;29125,29103;19708,34609;37756,76298;46783,70596;52666,71579;67575,86524;68360,92030;59728,105401;51881,106975;91,6293;5584,1573;21278,0" o:connectangles="0,0,0,0,0,0,0,0,0,0,0,0,0,0,0"/>
              </v:shape>
            </w:pict>
          </mc:Fallback>
        </mc:AlternateContent>
      </w:r>
      <w:r w:rsidR="00F1278A" w:rsidRPr="00F1278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EB3252" wp14:editId="26F64D41">
                <wp:simplePos x="0" y="0"/>
                <wp:positionH relativeFrom="column">
                  <wp:posOffset>1614030</wp:posOffset>
                </wp:positionH>
                <wp:positionV relativeFrom="paragraph">
                  <wp:posOffset>418465</wp:posOffset>
                </wp:positionV>
                <wp:extent cx="94615" cy="114935"/>
                <wp:effectExtent l="0" t="0" r="635" b="0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5869D327" id="KSO_Shape" o:spid="_x0000_s1026" style="position:absolute;left:0;text-align:left;margin-left:127.1pt;margin-top:32.95pt;width:7.45pt;height:9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 w:rsidR="00F1278A" w:rsidRPr="00F127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FE8BCE" wp14:editId="2D464BD5">
                <wp:simplePos x="0" y="0"/>
                <wp:positionH relativeFrom="column">
                  <wp:posOffset>1567543</wp:posOffset>
                </wp:positionH>
                <wp:positionV relativeFrom="paragraph">
                  <wp:posOffset>391704</wp:posOffset>
                </wp:positionV>
                <wp:extent cx="179070" cy="17907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79070"/>
                        </a:xfrm>
                        <a:prstGeom prst="rect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0131078" id="矩形 31" o:spid="_x0000_s1026" style="position:absolute;left:0;text-align:left;margin-left:123.45pt;margin-top:30.85pt;width:14.1pt;height:14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" fillcolor="#002e48" stroked="f" strokeweight="1pt"/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CD7F6BA" wp14:editId="0421414C">
                <wp:simplePos x="0" y="0"/>
                <wp:positionH relativeFrom="margin">
                  <wp:align>center</wp:align>
                </wp:positionH>
                <wp:positionV relativeFrom="paragraph">
                  <wp:posOffset>1509043</wp:posOffset>
                </wp:positionV>
                <wp:extent cx="6644640" cy="853440"/>
                <wp:effectExtent l="0" t="0" r="0" b="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640" cy="853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007A1E" w:rsidRPr="00007A1E" w:rsidRDefault="00063122" w:rsidP="00007A1E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5.9-2019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.7       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河海大学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                     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计算机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科学与技术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（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本科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>）</w:t>
                            </w:r>
                            <w:r w:rsidR="00007A1E" w:rsidRPr="00007A1E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002E48"/>
                                <w:w w:val="95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14422C" w:rsidRDefault="00007A1E" w:rsidP="00007A1E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40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专业</w:t>
                            </w:r>
                            <w:r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课程</w:t>
                            </w:r>
                            <w:r w:rsidRPr="00605463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面向对象程序设计、计算机组成原理、操作系统、数据结构、计算</w:t>
                            </w:r>
                            <w:r w:rsidR="005223DB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机网络、软件工程、编译原理</w:t>
                            </w:r>
                            <w:r w:rsidRPr="00605463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、软件项目管理、数据库系统</w:t>
                            </w:r>
                            <w:r w:rsidR="005223DB">
                              <w:rPr>
                                <w:rFonts w:ascii="微软雅黑" w:eastAsia="微软雅黑" w:hAnsi="微软雅黑" w:hint="eastAsia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原理</w:t>
                            </w:r>
                            <w:r w:rsidRPr="00605463">
                              <w:rPr>
                                <w:rFonts w:ascii="微软雅黑" w:eastAsia="微软雅黑" w:hAnsi="微软雅黑"/>
                                <w:color w:val="808080"/>
                                <w:spacing w:val="-7"/>
                                <w:sz w:val="20"/>
                                <w:szCs w:val="20"/>
                              </w:rPr>
                              <w:t>等。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F54A3A" id="矩形 11" o:spid="_x0000_s1032" style="position:absolute;left:0;text-align:left;margin-left:0;margin-top:118.8pt;width:523.2pt;height:67.2pt;z-index:2516193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" filled="f" stroked="f">
                <v:textbox style="mso-fit-shape-to-text:t">
                  <w:txbxContent>
                    <w:p w:rsidR="00007A1E" w:rsidRPr="00007A1E" w:rsidRDefault="00063122" w:rsidP="00007A1E">
                      <w:pPr>
                        <w:adjustRightInd w:val="0"/>
                        <w:snapToGrid w:val="0"/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5.9-2019</w:t>
                      </w:r>
                      <w:r w:rsidR="00007A1E"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.7       </w:t>
                      </w:r>
                      <w:r w:rsidR="00007A1E"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河海大学</w:t>
                      </w:r>
                      <w:r w:rsidR="00007A1E"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="00007A1E"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</w:t>
                      </w:r>
                      <w:r w:rsidR="00007A1E"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   </w:t>
                      </w:r>
                      <w:r w:rsidR="00007A1E"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                     </w:t>
                      </w:r>
                      <w:r w:rsidR="00007A1E"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计算机</w:t>
                      </w: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科学与技术</w:t>
                      </w:r>
                      <w:r w:rsidR="00007A1E"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（</w:t>
                      </w:r>
                      <w:r w:rsidR="00007A1E"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本科</w:t>
                      </w:r>
                      <w:r w:rsidR="00007A1E" w:rsidRPr="00007A1E">
                        <w:rPr>
                          <w:rFonts w:ascii="微软雅黑" w:eastAsia="微软雅黑" w:hAnsi="微软雅黑" w:cs="微软雅黑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>）</w:t>
                      </w:r>
                      <w:r w:rsidR="00007A1E" w:rsidRPr="00007A1E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002E48"/>
                          <w:w w:val="95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14422C" w:rsidRDefault="00007A1E" w:rsidP="00007A1E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40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专业</w:t>
                      </w:r>
                      <w:r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课程</w:t>
                      </w:r>
                      <w:r w:rsidRPr="00605463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面向对象程序设计、计算机</w:t>
                      </w:r>
                      <w:bookmarkStart w:id="1" w:name="_GoBack"/>
                      <w:bookmarkEnd w:id="1"/>
                      <w:r w:rsidRPr="00605463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组成原理、操作系统、数据结构、计算</w:t>
                      </w:r>
                      <w:r w:rsidR="005223DB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机网络、软件工程、编译原理</w:t>
                      </w:r>
                      <w:r w:rsidRPr="00605463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、软件项目管理、数据库系统</w:t>
                      </w:r>
                      <w:r w:rsidR="005223DB">
                        <w:rPr>
                          <w:rFonts w:ascii="微软雅黑" w:eastAsia="微软雅黑" w:hAnsi="微软雅黑" w:hint="eastAsia"/>
                          <w:color w:val="808080"/>
                          <w:spacing w:val="-7"/>
                          <w:sz w:val="20"/>
                          <w:szCs w:val="20"/>
                        </w:rPr>
                        <w:t>原理</w:t>
                      </w:r>
                      <w:r w:rsidRPr="00605463">
                        <w:rPr>
                          <w:rFonts w:ascii="微软雅黑" w:eastAsia="微软雅黑" w:hAnsi="微软雅黑"/>
                          <w:color w:val="808080"/>
                          <w:spacing w:val="-7"/>
                          <w:sz w:val="20"/>
                          <w:szCs w:val="20"/>
                        </w:rPr>
                        <w:t>等。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0AD2C0AD" wp14:editId="52366BF0">
                <wp:simplePos x="0" y="0"/>
                <wp:positionH relativeFrom="column">
                  <wp:posOffset>-751205</wp:posOffset>
                </wp:positionH>
                <wp:positionV relativeFrom="paragraph">
                  <wp:posOffset>1252855</wp:posOffset>
                </wp:positionV>
                <wp:extent cx="220980" cy="153670"/>
                <wp:effectExtent l="0" t="0" r="7620" b="0"/>
                <wp:wrapNone/>
                <wp:docPr id="13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83C09" id="Freeform 142" o:spid="_x0000_s1026" style="position:absolute;left:0;text-align:left;margin-left:-59.15pt;margin-top:98.65pt;width:17.4pt;height:12.1pt;z-index: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0CD7ADC8" wp14:editId="49329218">
                <wp:simplePos x="0" y="0"/>
                <wp:positionH relativeFrom="column">
                  <wp:posOffset>-570230</wp:posOffset>
                </wp:positionH>
                <wp:positionV relativeFrom="paragraph">
                  <wp:posOffset>1176655</wp:posOffset>
                </wp:positionV>
                <wp:extent cx="1343660" cy="288925"/>
                <wp:effectExtent l="0" t="0" r="0" b="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660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422C" w:rsidRDefault="00007A1E">
                            <w:pPr>
                              <w:pStyle w:val="a3"/>
                              <w:spacing w:before="0" w:beforeAutospacing="0" w:after="0" w:afterAutospacing="0" w:line="312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/>
                                <w:kern w:val="24"/>
                                <w:sz w:val="26"/>
                                <w:szCs w:val="26"/>
                              </w:rPr>
                              <w:t>教育背景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B4C96C2" id="矩形 47" o:spid="_x0000_s1033" style="position:absolute;left:0;text-align:left;margin-left:-44.9pt;margin-top:92.65pt;width:105.8pt;height:22.75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" filled="f" stroked="f" strokeweight="1pt">
                <v:textbox>
                  <w:txbxContent>
                    <w:p w:rsidR="0014422C" w:rsidRDefault="00007A1E">
                      <w:pPr>
                        <w:pStyle w:val="a3"/>
                        <w:spacing w:before="0" w:beforeAutospacing="0" w:after="0" w:afterAutospacing="0" w:line="312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/>
                          <w:kern w:val="24"/>
                          <w:sz w:val="26"/>
                          <w:szCs w:val="26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41B84A7" wp14:editId="1EBCBDA8">
                <wp:simplePos x="0" y="0"/>
                <wp:positionH relativeFrom="column">
                  <wp:posOffset>763905</wp:posOffset>
                </wp:positionH>
                <wp:positionV relativeFrom="paragraph">
                  <wp:posOffset>1325245</wp:posOffset>
                </wp:positionV>
                <wp:extent cx="5078730" cy="67310"/>
                <wp:effectExtent l="0" t="0" r="7620" b="9525"/>
                <wp:wrapNone/>
                <wp:docPr id="24" name="平行四边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078730" cy="6731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0EB3D65" id="平行四边形 24" o:spid="_x0000_s1026" type="#_x0000_t7" style="position:absolute;left:0;text-align:left;margin-left:60.15pt;margin-top:104.35pt;width:399.9pt;height:5.3pt;flip:x;z-index: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" adj="72" fillcolor="#002e48" stroked="f" strokeweight="1pt"/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9C49858" wp14:editId="1615384B">
                <wp:simplePos x="0" y="0"/>
                <wp:positionH relativeFrom="column">
                  <wp:posOffset>-1028065</wp:posOffset>
                </wp:positionH>
                <wp:positionV relativeFrom="paragraph">
                  <wp:posOffset>1146148</wp:posOffset>
                </wp:positionV>
                <wp:extent cx="1760220" cy="279400"/>
                <wp:effectExtent l="0" t="0" r="0" b="6350"/>
                <wp:wrapNone/>
                <wp:docPr id="12" name="平行四边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60220" cy="279400"/>
                        </a:xfrm>
                        <a:prstGeom prst="parallelogram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3D7F792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平行四边形 12" o:spid="_x0000_s1026" type="#_x0000_t7" style="position:absolute;left:0;text-align:left;margin-left:-80.95pt;margin-top:90.25pt;width:138.6pt;height:22pt;flip:x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" adj="857" fillcolor="#002e48" stroked="f" strokeweight="1pt"/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6BAB3F2" wp14:editId="1396030A">
                <wp:simplePos x="0" y="0"/>
                <wp:positionH relativeFrom="column">
                  <wp:posOffset>1537132</wp:posOffset>
                </wp:positionH>
                <wp:positionV relativeFrom="paragraph">
                  <wp:posOffset>1001584</wp:posOffset>
                </wp:positionV>
                <wp:extent cx="3597910" cy="0"/>
                <wp:effectExtent l="0" t="0" r="22225" b="1905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9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EBF52" id="直接连接符 45" o:spid="_x0000_s1026" style="position:absolute;left:0;text-align:lef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78.85pt" to="404.35pt,7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" strokeweight=".5pt">
                <v:stroke joinstyle="miter"/>
              </v:line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CFF4BFA" wp14:editId="6912C29C">
                <wp:simplePos x="0" y="0"/>
                <wp:positionH relativeFrom="column">
                  <wp:posOffset>1706880</wp:posOffset>
                </wp:positionH>
                <wp:positionV relativeFrom="paragraph">
                  <wp:posOffset>230505</wp:posOffset>
                </wp:positionV>
                <wp:extent cx="3958590" cy="726440"/>
                <wp:effectExtent l="0" t="0" r="0" b="0"/>
                <wp:wrapNone/>
                <wp:docPr id="30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8590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4422C" w:rsidRDefault="00007A1E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生日：19</w:t>
                            </w:r>
                            <w:r w:rsidR="00063122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0"/>
                                <w:szCs w:val="20"/>
                              </w:rPr>
                              <w:t>97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.0</w:t>
                            </w:r>
                            <w:r w:rsidR="00063122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  <w:r w:rsidR="00063122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.14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="00063122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现居：</w:t>
                            </w:r>
                            <w:r w:rsidR="00063122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0"/>
                                <w:szCs w:val="20"/>
                              </w:rPr>
                              <w:t>江苏</w:t>
                            </w:r>
                            <w:r w:rsidR="00063122"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南京河海大学</w:t>
                            </w:r>
                          </w:p>
                          <w:p w:rsidR="0014422C" w:rsidRDefault="00007A1E">
                            <w:pPr>
                              <w:pStyle w:val="a3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电话：</w:t>
                            </w:r>
                            <w:r w:rsidR="00063122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0"/>
                                <w:szCs w:val="20"/>
                              </w:rPr>
                              <w:t>158-5067-6862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 xml:space="preserve">        邮箱：</w:t>
                            </w:r>
                            <w:r w:rsidR="00063122">
                              <w:rPr>
                                <w:rFonts w:ascii="微软雅黑" w:eastAsia="微软雅黑" w:hAnsi="微软雅黑" w:cs="Times New Roman"/>
                                <w:color w:val="000000"/>
                                <w:sz w:val="20"/>
                                <w:szCs w:val="20"/>
                              </w:rPr>
                              <w:t>1051346747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000000"/>
                                <w:sz w:val="20"/>
                                <w:szCs w:val="20"/>
                              </w:rPr>
                              <w:t>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742405" id="_x0000_t202" coordsize="21600,21600" o:spt="202" path="m,l,21600r21600,l21600,xe">
                <v:stroke joinstyle="miter"/>
                <v:path gradientshapeok="t" o:connecttype="rect"/>
              </v:shapetype>
              <v:shape id="文本框 42" o:spid="_x0000_s1034" type="#_x0000_t202" style="position:absolute;left:0;text-align:left;margin-left:134.4pt;margin-top:18.15pt;width:311.7pt;height:57.2pt;z-index:251642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" filled="f" stroked="f">
                <v:textbox style="mso-fit-shape-to-text:t">
                  <w:txbxContent>
                    <w:p w:rsidR="0014422C" w:rsidRDefault="00007A1E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生日：19</w:t>
                      </w:r>
                      <w:r w:rsidR="00063122">
                        <w:rPr>
                          <w:rFonts w:ascii="微软雅黑" w:eastAsia="微软雅黑" w:hAnsi="微软雅黑" w:cs="Times New Roman"/>
                          <w:color w:val="000000"/>
                          <w:sz w:val="20"/>
                          <w:szCs w:val="20"/>
                        </w:rPr>
                        <w:t>97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.0</w:t>
                      </w:r>
                      <w:r w:rsidR="00063122">
                        <w:rPr>
                          <w:rFonts w:ascii="微软雅黑" w:eastAsia="微软雅黑" w:hAnsi="微软雅黑" w:cs="Times New Roman"/>
                          <w:color w:val="000000"/>
                          <w:sz w:val="20"/>
                          <w:szCs w:val="20"/>
                        </w:rPr>
                        <w:t>7</w:t>
                      </w:r>
                      <w:r w:rsidR="00063122"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.14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 xml:space="preserve">            </w:t>
                      </w:r>
                      <w:r w:rsidR="00063122"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现居：</w:t>
                      </w:r>
                      <w:r w:rsidR="00063122">
                        <w:rPr>
                          <w:rFonts w:ascii="微软雅黑" w:eastAsia="微软雅黑" w:hAnsi="微软雅黑" w:cs="Times New Roman"/>
                          <w:color w:val="000000"/>
                          <w:sz w:val="20"/>
                          <w:szCs w:val="20"/>
                        </w:rPr>
                        <w:t>江苏</w:t>
                      </w:r>
                      <w:r w:rsidR="00063122"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南京河海大学</w:t>
                      </w:r>
                    </w:p>
                    <w:p w:rsidR="0014422C" w:rsidRDefault="00007A1E">
                      <w:pPr>
                        <w:pStyle w:val="a3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电话：</w:t>
                      </w:r>
                      <w:r w:rsidR="00063122">
                        <w:rPr>
                          <w:rFonts w:ascii="微软雅黑" w:eastAsia="微软雅黑" w:hAnsi="微软雅黑" w:cs="Times New Roman"/>
                          <w:color w:val="000000"/>
                          <w:sz w:val="20"/>
                          <w:szCs w:val="20"/>
                        </w:rPr>
                        <w:t>158-5067-6862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 xml:space="preserve">        邮箱：</w:t>
                      </w:r>
                      <w:r w:rsidR="00063122">
                        <w:rPr>
                          <w:rFonts w:ascii="微软雅黑" w:eastAsia="微软雅黑" w:hAnsi="微软雅黑" w:cs="Times New Roman"/>
                          <w:color w:val="000000"/>
                          <w:sz w:val="20"/>
                          <w:szCs w:val="20"/>
                        </w:rPr>
                        <w:t>1051346747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000000"/>
                          <w:sz w:val="20"/>
                          <w:szCs w:val="20"/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FC0C034" wp14:editId="709A4316">
                <wp:simplePos x="0" y="0"/>
                <wp:positionH relativeFrom="column">
                  <wp:posOffset>1546860</wp:posOffset>
                </wp:positionH>
                <wp:positionV relativeFrom="paragraph">
                  <wp:posOffset>628650</wp:posOffset>
                </wp:positionV>
                <wp:extent cx="3597910" cy="0"/>
                <wp:effectExtent l="0" t="0" r="22225" b="1905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9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474B6" id="直接连接符 44" o:spid="_x0000_s1026" style="position:absolute;left:0;text-align:lef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49.5pt" to="405.1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" strokeweight=".5pt">
                <v:stroke joinstyle="miter"/>
              </v:line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90C85AC" wp14:editId="2070F9DE">
                <wp:simplePos x="0" y="0"/>
                <wp:positionH relativeFrom="column">
                  <wp:posOffset>1546860</wp:posOffset>
                </wp:positionH>
                <wp:positionV relativeFrom="paragraph">
                  <wp:posOffset>308610</wp:posOffset>
                </wp:positionV>
                <wp:extent cx="3597910" cy="0"/>
                <wp:effectExtent l="0" t="0" r="22225" b="1905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791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BE1F4" id="直接连接符 46" o:spid="_x0000_s1026" style="position:absolute;left:0;text-align:lef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8pt,24.3pt" to="405.1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" strokeweight=".5pt">
                <v:stroke joinstyle="miter"/>
              </v:line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292E8015" wp14:editId="77F47593">
                <wp:simplePos x="0" y="0"/>
                <wp:positionH relativeFrom="column">
                  <wp:posOffset>1596390</wp:posOffset>
                </wp:positionH>
                <wp:positionV relativeFrom="paragraph">
                  <wp:posOffset>417830</wp:posOffset>
                </wp:positionV>
                <wp:extent cx="94615" cy="114935"/>
                <wp:effectExtent l="0" t="0" r="635" b="0"/>
                <wp:wrapNone/>
                <wp:docPr id="3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14935"/>
                        </a:xfrm>
                        <a:custGeom>
                          <a:avLst/>
                          <a:gdLst>
                            <a:gd name="T0" fmla="*/ 0 w 2244"/>
                            <a:gd name="T1" fmla="*/ 1192026366 h 2719"/>
                            <a:gd name="T2" fmla="*/ 124849370 w 2244"/>
                            <a:gd name="T3" fmla="*/ 900047615 h 2719"/>
                            <a:gd name="T4" fmla="*/ 247945988 w 2244"/>
                            <a:gd name="T5" fmla="*/ 802721585 h 2719"/>
                            <a:gd name="T6" fmla="*/ 752599742 w 2244"/>
                            <a:gd name="T7" fmla="*/ 802721585 h 2719"/>
                            <a:gd name="T8" fmla="*/ 878762849 w 2244"/>
                            <a:gd name="T9" fmla="*/ 900047615 h 2719"/>
                            <a:gd name="T10" fmla="*/ 983022837 w 2244"/>
                            <a:gd name="T11" fmla="*/ 1192026366 h 2719"/>
                            <a:gd name="T12" fmla="*/ 0 w 2244"/>
                            <a:gd name="T13" fmla="*/ 1192026366 h 2719"/>
                            <a:gd name="T14" fmla="*/ 489758997 w 2244"/>
                            <a:gd name="T15" fmla="*/ 778171257 h 2719"/>
                            <a:gd name="T16" fmla="*/ 100755144 w 2244"/>
                            <a:gd name="T17" fmla="*/ 389304781 h 2719"/>
                            <a:gd name="T18" fmla="*/ 489758997 w 2244"/>
                            <a:gd name="T19" fmla="*/ 0 h 2719"/>
                            <a:gd name="T20" fmla="*/ 878762849 w 2244"/>
                            <a:gd name="T21" fmla="*/ 389304781 h 2719"/>
                            <a:gd name="T22" fmla="*/ 489758997 w 2244"/>
                            <a:gd name="T23" fmla="*/ 778171257 h 2719"/>
                            <a:gd name="T24" fmla="*/ 425801067 w 2244"/>
                            <a:gd name="T25" fmla="*/ 105655795 h 2719"/>
                            <a:gd name="T26" fmla="*/ 191435436 w 2244"/>
                            <a:gd name="T27" fmla="*/ 389304781 h 2719"/>
                            <a:gd name="T28" fmla="*/ 489758997 w 2244"/>
                            <a:gd name="T29" fmla="*/ 687859418 h 2719"/>
                            <a:gd name="T30" fmla="*/ 788083219 w 2244"/>
                            <a:gd name="T31" fmla="*/ 389304781 h 2719"/>
                            <a:gd name="T32" fmla="*/ 425801067 w 2244"/>
                            <a:gd name="T33" fmla="*/ 105655795 h 2719"/>
                            <a:gd name="T34" fmla="*/ 0 60000 65536"/>
                            <a:gd name="T35" fmla="*/ 0 60000 65536"/>
                            <a:gd name="T36" fmla="*/ 0 60000 65536"/>
                            <a:gd name="T37" fmla="*/ 0 60000 65536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</a:gdLst>
                          <a:ahLst/>
                          <a:cxnLst>
                            <a:cxn ang="T34">
                              <a:pos x="T0" y="T1"/>
                            </a:cxn>
                            <a:cxn ang="T35">
                              <a:pos x="T2" y="T3"/>
                            </a:cxn>
                            <a:cxn ang="T36">
                              <a:pos x="T4" y="T5"/>
                            </a:cxn>
                            <a:cxn ang="T37">
                              <a:pos x="T6" y="T7"/>
                            </a:cxn>
                            <a:cxn ang="T38">
                              <a:pos x="T8" y="T9"/>
                            </a:cxn>
                            <a:cxn ang="T39">
                              <a:pos x="T10" y="T11"/>
                            </a:cxn>
                            <a:cxn ang="T40">
                              <a:pos x="T12" y="T13"/>
                            </a:cxn>
                            <a:cxn ang="T41">
                              <a:pos x="T14" y="T15"/>
                            </a:cxn>
                            <a:cxn ang="T42">
                              <a:pos x="T16" y="T17"/>
                            </a:cxn>
                            <a:cxn ang="T43">
                              <a:pos x="T18" y="T19"/>
                            </a:cxn>
                            <a:cxn ang="T44">
                              <a:pos x="T20" y="T21"/>
                            </a:cxn>
                            <a:cxn ang="T45">
                              <a:pos x="T22" y="T23"/>
                            </a:cxn>
                            <a:cxn ang="T46">
                              <a:pos x="T24" y="T25"/>
                            </a:cxn>
                            <a:cxn ang="T47">
                              <a:pos x="T26" y="T27"/>
                            </a:cxn>
                            <a:cxn ang="T48">
                              <a:pos x="T28" y="T29"/>
                            </a:cxn>
                            <a:cxn ang="T49">
                              <a:pos x="T30" y="T31"/>
                            </a:cxn>
                            <a:cxn ang="T50">
                              <a:pos x="T32" y="T33"/>
                            </a:cxn>
                          </a:cxnLst>
                          <a:rect l="0" t="0" r="r" b="b"/>
                          <a:pathLst>
                            <a:path w="2244" h="2719">
                              <a:moveTo>
                                <a:pt x="0" y="2719"/>
                              </a:moveTo>
                              <a:cubicBezTo>
                                <a:pt x="285" y="2053"/>
                                <a:pt x="285" y="2053"/>
                                <a:pt x="285" y="2053"/>
                              </a:cubicBezTo>
                              <a:cubicBezTo>
                                <a:pt x="285" y="2053"/>
                                <a:pt x="347" y="1831"/>
                                <a:pt x="566" y="1831"/>
                              </a:cubicBezTo>
                              <a:cubicBezTo>
                                <a:pt x="1718" y="1831"/>
                                <a:pt x="1718" y="1831"/>
                                <a:pt x="1718" y="1831"/>
                              </a:cubicBezTo>
                              <a:cubicBezTo>
                                <a:pt x="1938" y="1831"/>
                                <a:pt x="2006" y="2053"/>
                                <a:pt x="2006" y="2053"/>
                              </a:cubicBezTo>
                              <a:cubicBezTo>
                                <a:pt x="2244" y="2719"/>
                                <a:pt x="2244" y="2719"/>
                                <a:pt x="2244" y="2719"/>
                              </a:cubicBezTo>
                              <a:lnTo>
                                <a:pt x="0" y="2719"/>
                              </a:lnTo>
                              <a:close/>
                              <a:moveTo>
                                <a:pt x="1118" y="1775"/>
                              </a:moveTo>
                              <a:cubicBezTo>
                                <a:pt x="627" y="1775"/>
                                <a:pt x="230" y="1378"/>
                                <a:pt x="230" y="888"/>
                              </a:cubicBezTo>
                              <a:cubicBezTo>
                                <a:pt x="230" y="397"/>
                                <a:pt x="627" y="0"/>
                                <a:pt x="1118" y="0"/>
                              </a:cubicBezTo>
                              <a:cubicBezTo>
                                <a:pt x="1608" y="0"/>
                                <a:pt x="2006" y="397"/>
                                <a:pt x="2006" y="888"/>
                              </a:cubicBezTo>
                              <a:cubicBezTo>
                                <a:pt x="2006" y="1378"/>
                                <a:pt x="1608" y="1775"/>
                                <a:pt x="1118" y="1775"/>
                              </a:cubicBezTo>
                              <a:close/>
                              <a:moveTo>
                                <a:pt x="972" y="241"/>
                              </a:moveTo>
                              <a:cubicBezTo>
                                <a:pt x="700" y="338"/>
                                <a:pt x="1033" y="685"/>
                                <a:pt x="437" y="888"/>
                              </a:cubicBezTo>
                              <a:cubicBezTo>
                                <a:pt x="437" y="1264"/>
                                <a:pt x="742" y="1569"/>
                                <a:pt x="1118" y="1569"/>
                              </a:cubicBezTo>
                              <a:cubicBezTo>
                                <a:pt x="1494" y="1569"/>
                                <a:pt x="1799" y="1264"/>
                                <a:pt x="1799" y="888"/>
                              </a:cubicBezTo>
                              <a:cubicBezTo>
                                <a:pt x="1452" y="602"/>
                                <a:pt x="870" y="734"/>
                                <a:pt x="972" y="24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w14:anchorId="2F6622F7" id="KSO_Shape" o:spid="_x0000_s1026" style="position:absolute;left:0;text-align:left;margin-left:125.7pt;margin-top:32.9pt;width:7.45pt;height:9.05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-center" coordsize="2244,2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" path="m,2719c285,2053,285,2053,285,2053v,,62,-222,281,-222c1718,1831,1718,1831,1718,1831v220,,288,222,288,222c2244,2719,2244,2719,2244,2719l,2719xm1118,1775c627,1775,230,1378,230,888,230,397,627,,1118,v490,,888,397,888,888c2006,1378,1608,1775,1118,1775xm972,241v-272,97,61,444,-535,647c437,1264,742,1569,1118,1569v376,,681,-305,681,-681c1452,602,870,734,972,241xe" stroked="f">
                <v:path arrowok="t" o:connecttype="custom" o:connectlocs="0,2147483646;2147483646,2147483646;2147483646,2147483646;2147483646,2147483646;2147483646,2147483646;2147483646,2147483646;0,2147483646;2147483646,2147483646;2147483646,2147483646;2147483646,0;2147483646,2147483646;2147483646,2147483646;2147483646,2147483646;2147483646,2147483646;2147483646,2147483646;2147483646,2147483646;2147483646,2147483646" o:connectangles="0,0,0,0,0,0,0,0,0,0,0,0,0,0,0,0,0"/>
              </v:shape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84F8155" wp14:editId="1D21A0AD">
                <wp:simplePos x="0" y="0"/>
                <wp:positionH relativeFrom="column">
                  <wp:posOffset>3366770</wp:posOffset>
                </wp:positionH>
                <wp:positionV relativeFrom="paragraph">
                  <wp:posOffset>424586</wp:posOffset>
                </wp:positionV>
                <wp:extent cx="94615" cy="107950"/>
                <wp:effectExtent l="0" t="0" r="635" b="6350"/>
                <wp:wrapNone/>
                <wp:docPr id="36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5EC31" id="KSO_Shape" o:spid="_x0000_s1026" style="position:absolute;left:0;text-align:left;margin-left:265.1pt;margin-top:33.45pt;width:7.45pt;height:8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413,217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<v:path arrowok="t" o:connecttype="custom" o:connectlocs="24733,28277;9459,31427;9,41757;2352,31143;57530,30173;80115,30815;82771,40525;76172,33460;11722,26326;42662,28746;54721,28531;58299,35577;24170,38273;26909,29307;32065,32276;22262,10911;24791,16296;22192,21717;16777,26688;10721,23003;7515,16987;9629,12654;14776,10574;72339,9547;74928,15209;73927,19076;69862,25756;63174,25143;59188,18489;59265,14915;63002,10462;46119,5031;48961,11682;50680,14830;46784,21765;39787,24569;34501,18280;32229,12993;35019,7110;42958,6661;20435,5045;23350,7123;23471,14560;20815,8394;12320,10197;8146,14817;9129,7372;14873,4057;72199,5775;74788,8943;73411,11056;69038,9416;60888,9682;58670,12370;60983,5955;43312,146;48261,2231;50352,7521;48374,7055;43839,5927;34976,6228;32566,10027;34492,2783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F1278A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2E1DDDFF" wp14:editId="4ADA4E9C">
                <wp:simplePos x="0" y="0"/>
                <wp:positionH relativeFrom="column">
                  <wp:posOffset>1482293</wp:posOffset>
                </wp:positionH>
                <wp:positionV relativeFrom="paragraph">
                  <wp:posOffset>-509189</wp:posOffset>
                </wp:positionV>
                <wp:extent cx="3353435" cy="74676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3435" cy="746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4422C" w:rsidRDefault="00063122">
                            <w:pPr>
                              <w:pStyle w:val="a3"/>
                              <w:spacing w:before="0" w:beforeAutospacing="0" w:after="0" w:afterAutospacing="0" w:line="672" w:lineRule="exact"/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2E48"/>
                                <w:spacing w:val="60"/>
                                <w:sz w:val="48"/>
                                <w:szCs w:val="48"/>
                              </w:rPr>
                              <w:t>陈飞</w:t>
                            </w:r>
                          </w:p>
                          <w:p w:rsidR="0014422C" w:rsidRDefault="00007A1E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求职意向：</w:t>
                            </w:r>
                            <w:r w:rsidR="00063122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JAVA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软件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工程师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95D7F3" id="矩形 29" o:spid="_x0000_s1035" style="position:absolute;left:0;text-align:left;margin-left:116.7pt;margin-top:-40.1pt;width:264.05pt;height:58.8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" filled="f" stroked="f">
                <v:textbox style="mso-fit-shape-to-text:t">
                  <w:txbxContent>
                    <w:p w:rsidR="0014422C" w:rsidRDefault="00063122">
                      <w:pPr>
                        <w:pStyle w:val="a3"/>
                        <w:spacing w:before="0" w:beforeAutospacing="0" w:after="0" w:afterAutospacing="0" w:line="672" w:lineRule="exact"/>
                      </w:pP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002E48"/>
                          <w:spacing w:val="60"/>
                          <w:sz w:val="48"/>
                          <w:szCs w:val="48"/>
                        </w:rPr>
                        <w:t>陈飞</w:t>
                      </w:r>
                    </w:p>
                    <w:p w:rsidR="0014422C" w:rsidRDefault="00007A1E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求职意向：</w:t>
                      </w:r>
                      <w:r w:rsidR="00063122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JAVA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软件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000000"/>
                          <w:sz w:val="22"/>
                          <w:szCs w:val="22"/>
                        </w:rPr>
                        <w:t>工程师</w:t>
                      </w:r>
                    </w:p>
                  </w:txbxContent>
                </v:textbox>
              </v:rect>
            </w:pict>
          </mc:Fallback>
        </mc:AlternateContent>
      </w:r>
      <w:r w:rsidR="000A4508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C395D76" wp14:editId="4FC35886">
                <wp:simplePos x="0" y="0"/>
                <wp:positionH relativeFrom="column">
                  <wp:posOffset>-857885</wp:posOffset>
                </wp:positionH>
                <wp:positionV relativeFrom="paragraph">
                  <wp:posOffset>-587375</wp:posOffset>
                </wp:positionV>
                <wp:extent cx="7057390" cy="10224770"/>
                <wp:effectExtent l="19050" t="19050" r="29210" b="4318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57390" cy="10224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ap="flat" cmpd="sng" algn="ctr">
                          <a:solidFill>
                            <a:srgbClr val="002E48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47AE2F8" id="矩形 8" o:spid="_x0000_s1026" style="position:absolute;left:0;text-align:left;margin-left:-67.55pt;margin-top:-46.25pt;width:555.7pt;height:805.1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" strokecolor="#002e48" strokeweight="4.5pt"/>
            </w:pict>
          </mc:Fallback>
        </mc:AlternateContent>
      </w:r>
      <w:r w:rsidR="005223DB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A0E0DDE" wp14:editId="2836B03A">
                <wp:simplePos x="0" y="0"/>
                <wp:positionH relativeFrom="column">
                  <wp:posOffset>-1132205</wp:posOffset>
                </wp:positionH>
                <wp:positionV relativeFrom="paragraph">
                  <wp:posOffset>-1096499</wp:posOffset>
                </wp:positionV>
                <wp:extent cx="7559675" cy="10692130"/>
                <wp:effectExtent l="0" t="0" r="3810" b="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069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754EF31" id="矩形 3" o:spid="_x0000_s1026" style="position:absolute;left:0;text-align:left;margin-left:-89.15pt;margin-top:-86.35pt;width:595.25pt;height:841.9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" stroked="f" strokeweight="1pt"/>
            </w:pict>
          </mc:Fallback>
        </mc:AlternateContent>
      </w:r>
      <w:r w:rsidR="006865F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FCF8BCE" wp14:editId="083340AC">
                <wp:simplePos x="0" y="0"/>
                <wp:positionH relativeFrom="column">
                  <wp:posOffset>-1134035</wp:posOffset>
                </wp:positionH>
                <wp:positionV relativeFrom="paragraph">
                  <wp:posOffset>1389529</wp:posOffset>
                </wp:positionV>
                <wp:extent cx="137160" cy="6929718"/>
                <wp:effectExtent l="0" t="0" r="0" b="508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160" cy="69297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5B7FA" id="矩形 40" o:spid="_x0000_s1026" style="position:absolute;left:0;text-align:left;margin-left:-89.3pt;margin-top:109.4pt;width:10.8pt;height:545.65pt;flip:x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" stroked="f" strokeweight="1pt"/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144AA14" wp14:editId="323D7F75">
                <wp:simplePos x="0" y="0"/>
                <wp:positionH relativeFrom="column">
                  <wp:posOffset>2819259</wp:posOffset>
                </wp:positionH>
                <wp:positionV relativeFrom="paragraph">
                  <wp:posOffset>-812166</wp:posOffset>
                </wp:positionV>
                <wp:extent cx="3075940" cy="936626"/>
                <wp:effectExtent l="0" t="0" r="0" b="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3075940" cy="936626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4422C" w:rsidRPr="00007A1E" w:rsidRDefault="0014422C" w:rsidP="00007A1E">
                            <w:pPr>
                              <w:pStyle w:val="a3"/>
                              <w:spacing w:before="0" w:beforeAutospacing="0" w:after="0" w:afterAutospacing="0" w:line="360" w:lineRule="auto"/>
                              <w:jc w:val="right"/>
                              <w:rPr>
                                <w:sz w:val="44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4AA14" id="矩形 9" o:spid="_x0000_s1036" style="position:absolute;left:0;text-align:left;margin-left:222pt;margin-top:-63.95pt;width:242.2pt;height:73.75pt;rotation:180;flip:y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" filled="f" stroked="f" strokeweight="1pt">
                <v:textbox>
                  <w:txbxContent>
                    <w:p w:rsidR="0014422C" w:rsidRPr="00007A1E" w:rsidRDefault="0014422C" w:rsidP="00007A1E">
                      <w:pPr>
                        <w:pStyle w:val="a3"/>
                        <w:spacing w:before="0" w:beforeAutospacing="0" w:after="0" w:afterAutospacing="0" w:line="360" w:lineRule="auto"/>
                        <w:jc w:val="right"/>
                        <w:rPr>
                          <w:sz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2365A077" wp14:editId="0CC9B659">
                <wp:simplePos x="0" y="0"/>
                <wp:positionH relativeFrom="column">
                  <wp:posOffset>5368925</wp:posOffset>
                </wp:positionH>
                <wp:positionV relativeFrom="paragraph">
                  <wp:posOffset>8721725</wp:posOffset>
                </wp:positionV>
                <wp:extent cx="835660" cy="803910"/>
                <wp:effectExtent l="0" t="2858" r="0" b="0"/>
                <wp:wrapNone/>
                <wp:docPr id="10" name="直角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835970" cy="803707"/>
                        </a:xfrm>
                        <a:prstGeom prst="rtTriangle">
                          <a:avLst/>
                        </a:prstGeom>
                        <a:solidFill>
                          <a:srgbClr val="002E48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DF94BE1" id="直角三角形 10" o:spid="_x0000_s1026" type="#_x0000_t6" style="position:absolute;left:0;text-align:left;margin-left:422.75pt;margin-top:686.75pt;width:65.8pt;height:63.3pt;rotation:-90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" fillcolor="#002e48" stroked="f" strokeweight="1pt"/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1615440</wp:posOffset>
                </wp:positionH>
                <wp:positionV relativeFrom="paragraph">
                  <wp:posOffset>890270</wp:posOffset>
                </wp:positionV>
                <wp:extent cx="69215" cy="108585"/>
                <wp:effectExtent l="0" t="0" r="6985" b="5715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" cy="108585"/>
                        </a:xfrm>
                        <a:custGeom>
                          <a:avLst/>
                          <a:gdLst>
                            <a:gd name="connsiteX0" fmla="*/ 608252 w 1978606"/>
                            <a:gd name="connsiteY0" fmla="*/ 0 h 3092264"/>
                            <a:gd name="connsiteX1" fmla="*/ 720410 w 1978606"/>
                            <a:gd name="connsiteY1" fmla="*/ 112000 h 3092264"/>
                            <a:gd name="connsiteX2" fmla="*/ 877432 w 1978606"/>
                            <a:gd name="connsiteY2" fmla="*/ 672000 h 3092264"/>
                            <a:gd name="connsiteX3" fmla="*/ 832568 w 1978606"/>
                            <a:gd name="connsiteY3" fmla="*/ 828801 h 3092264"/>
                            <a:gd name="connsiteX4" fmla="*/ 563388 w 1978606"/>
                            <a:gd name="connsiteY4" fmla="*/ 985601 h 3092264"/>
                            <a:gd name="connsiteX5" fmla="*/ 1079317 w 1978606"/>
                            <a:gd name="connsiteY5" fmla="*/ 2172802 h 3092264"/>
                            <a:gd name="connsiteX6" fmla="*/ 1337349 w 1978606"/>
                            <a:gd name="connsiteY6" fmla="*/ 2010428 h 3092264"/>
                            <a:gd name="connsiteX7" fmla="*/ 1505519 w 1978606"/>
                            <a:gd name="connsiteY7" fmla="*/ 2038402 h 3092264"/>
                            <a:gd name="connsiteX8" fmla="*/ 1931721 w 1978606"/>
                            <a:gd name="connsiteY8" fmla="*/ 2464003 h 3092264"/>
                            <a:gd name="connsiteX9" fmla="*/ 1954153 w 1978606"/>
                            <a:gd name="connsiteY9" fmla="*/ 2620803 h 3092264"/>
                            <a:gd name="connsiteX10" fmla="*/ 1707404 w 1978606"/>
                            <a:gd name="connsiteY10" fmla="*/ 3001603 h 3092264"/>
                            <a:gd name="connsiteX11" fmla="*/ 1483087 w 1978606"/>
                            <a:gd name="connsiteY11" fmla="*/ 3046403 h 3092264"/>
                            <a:gd name="connsiteX12" fmla="*/ 2596 w 1978606"/>
                            <a:gd name="connsiteY12" fmla="*/ 179200 h 3092264"/>
                            <a:gd name="connsiteX13" fmla="*/ 159618 w 1978606"/>
                            <a:gd name="connsiteY13" fmla="*/ 44800 h 3092264"/>
                            <a:gd name="connsiteX14" fmla="*/ 608252 w 1978606"/>
                            <a:gd name="connsiteY14" fmla="*/ 0 h 309226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</a:cxnLst>
                          <a:rect l="l" t="t" r="r" b="b"/>
                          <a:pathLst>
                            <a:path w="1978606" h="3092264">
                              <a:moveTo>
                                <a:pt x="608252" y="0"/>
                              </a:moveTo>
                              <a:cubicBezTo>
                                <a:pt x="675547" y="0"/>
                                <a:pt x="697978" y="44800"/>
                                <a:pt x="720410" y="112000"/>
                              </a:cubicBezTo>
                              <a:cubicBezTo>
                                <a:pt x="787705" y="291200"/>
                                <a:pt x="832568" y="492800"/>
                                <a:pt x="877432" y="672000"/>
                              </a:cubicBezTo>
                              <a:cubicBezTo>
                                <a:pt x="899864" y="761601"/>
                                <a:pt x="877432" y="806401"/>
                                <a:pt x="832568" y="828801"/>
                              </a:cubicBezTo>
                              <a:cubicBezTo>
                                <a:pt x="742842" y="896001"/>
                                <a:pt x="653115" y="940801"/>
                                <a:pt x="563388" y="985601"/>
                              </a:cubicBezTo>
                              <a:cubicBezTo>
                                <a:pt x="563388" y="1388801"/>
                                <a:pt x="675547" y="1747202"/>
                                <a:pt x="1079317" y="2172802"/>
                              </a:cubicBezTo>
                              <a:cubicBezTo>
                                <a:pt x="1169044" y="2105602"/>
                                <a:pt x="1270188" y="2055228"/>
                                <a:pt x="1337349" y="2010428"/>
                              </a:cubicBezTo>
                              <a:cubicBezTo>
                                <a:pt x="1404510" y="1965628"/>
                                <a:pt x="1454947" y="1993602"/>
                                <a:pt x="1505519" y="2038402"/>
                              </a:cubicBezTo>
                              <a:cubicBezTo>
                                <a:pt x="1640109" y="2172802"/>
                                <a:pt x="1797131" y="2307202"/>
                                <a:pt x="1931721" y="2464003"/>
                              </a:cubicBezTo>
                              <a:cubicBezTo>
                                <a:pt x="1976584" y="2508803"/>
                                <a:pt x="1999016" y="2576003"/>
                                <a:pt x="1954153" y="2620803"/>
                              </a:cubicBezTo>
                              <a:cubicBezTo>
                                <a:pt x="1864426" y="2755203"/>
                                <a:pt x="1797131" y="2867203"/>
                                <a:pt x="1707404" y="3001603"/>
                              </a:cubicBezTo>
                              <a:cubicBezTo>
                                <a:pt x="1640109" y="3113603"/>
                                <a:pt x="1572814" y="3113603"/>
                                <a:pt x="1483087" y="3046403"/>
                              </a:cubicBezTo>
                              <a:cubicBezTo>
                                <a:pt x="496093" y="2329602"/>
                                <a:pt x="-42267" y="1568002"/>
                                <a:pt x="2596" y="179200"/>
                              </a:cubicBezTo>
                              <a:cubicBezTo>
                                <a:pt x="2596" y="89600"/>
                                <a:pt x="25028" y="44800"/>
                                <a:pt x="159618" y="44800"/>
                              </a:cubicBezTo>
                              <a:cubicBezTo>
                                <a:pt x="294208" y="22400"/>
                                <a:pt x="451230" y="0"/>
                                <a:pt x="6082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AF5D8" id="KSO_Shape" o:spid="_x0000_s1026" style="position:absolute;left:0;text-align:left;margin-left:127.2pt;margin-top:70.1pt;width:5.45pt;height:8.5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78606,3092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" path="m608252,v67295,,89726,44800,112158,112000c787705,291200,832568,492800,877432,672000v22432,89601,,134401,-44864,156801c742842,896001,653115,940801,563388,985601v,403200,112159,761601,515929,1187201c1169044,2105602,1270188,2055228,1337349,2010428v67161,-44800,117598,-16826,168170,27974c1640109,2172802,1797131,2307202,1931721,2464003v44863,44800,67295,112000,22432,156800c1864426,2755203,1797131,2867203,1707404,3001603v-67295,112000,-134590,112000,-224317,44800c496093,2329602,-42267,1568002,2596,179200,2596,89600,25028,44800,159618,44800,294208,22400,451230,,608252,xe" stroked="f" strokeweight="1pt">
                <v:stroke joinstyle="miter"/>
                <v:path arrowok="t" o:connecttype="custom" o:connectlocs="21278,0;25201,3933;30694,23597;29125,29103;19708,34609;37756,76298;46783,70596;52666,71579;67575,86524;68360,92030;59728,105401;51881,106975;91,6293;5584,1573;21278,0" o:connectangles="0,0,0,0,0,0,0,0,0,0,0,0,0,0,0"/>
              </v:shap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3360420</wp:posOffset>
                </wp:positionH>
                <wp:positionV relativeFrom="paragraph">
                  <wp:posOffset>896620</wp:posOffset>
                </wp:positionV>
                <wp:extent cx="108585" cy="81915"/>
                <wp:effectExtent l="0" t="0" r="5715" b="0"/>
                <wp:wrapNone/>
                <wp:docPr id="3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" cy="81915"/>
                        </a:xfrm>
                        <a:custGeom>
                          <a:avLst/>
                          <a:gdLst>
                            <a:gd name="connsiteX0" fmla="*/ 367281 w 529316"/>
                            <a:gd name="connsiteY0" fmla="*/ 196274 h 401026"/>
                            <a:gd name="connsiteX1" fmla="*/ 355293 w 529316"/>
                            <a:gd name="connsiteY1" fmla="*/ 208263 h 401026"/>
                            <a:gd name="connsiteX2" fmla="*/ 465090 w 529316"/>
                            <a:gd name="connsiteY2" fmla="*/ 318060 h 401026"/>
                            <a:gd name="connsiteX3" fmla="*/ 466739 w 529316"/>
                            <a:gd name="connsiteY3" fmla="*/ 320716 h 401026"/>
                            <a:gd name="connsiteX4" fmla="*/ 491723 w 529316"/>
                            <a:gd name="connsiteY4" fmla="*/ 320716 h 401026"/>
                            <a:gd name="connsiteX5" fmla="*/ 162035 w 529316"/>
                            <a:gd name="connsiteY5" fmla="*/ 196274 h 401026"/>
                            <a:gd name="connsiteX6" fmla="*/ 37593 w 529316"/>
                            <a:gd name="connsiteY6" fmla="*/ 320716 h 401026"/>
                            <a:gd name="connsiteX7" fmla="*/ 62577 w 529316"/>
                            <a:gd name="connsiteY7" fmla="*/ 320716 h 401026"/>
                            <a:gd name="connsiteX8" fmla="*/ 64225 w 529316"/>
                            <a:gd name="connsiteY8" fmla="*/ 318061 h 401026"/>
                            <a:gd name="connsiteX9" fmla="*/ 174023 w 529316"/>
                            <a:gd name="connsiteY9" fmla="*/ 208263 h 401026"/>
                            <a:gd name="connsiteX10" fmla="*/ 46349 w 529316"/>
                            <a:gd name="connsiteY10" fmla="*/ 80311 h 401026"/>
                            <a:gd name="connsiteX11" fmla="*/ 222791 w 529316"/>
                            <a:gd name="connsiteY11" fmla="*/ 256753 h 401026"/>
                            <a:gd name="connsiteX12" fmla="*/ 263500 w 529316"/>
                            <a:gd name="connsiteY12" fmla="*/ 273616 h 401026"/>
                            <a:gd name="connsiteX13" fmla="*/ 264659 w 529316"/>
                            <a:gd name="connsiteY13" fmla="*/ 273504 h 401026"/>
                            <a:gd name="connsiteX14" fmla="*/ 306525 w 529316"/>
                            <a:gd name="connsiteY14" fmla="*/ 256753 h 401026"/>
                            <a:gd name="connsiteX15" fmla="*/ 482968 w 529316"/>
                            <a:gd name="connsiteY15" fmla="*/ 80311 h 401026"/>
                            <a:gd name="connsiteX16" fmla="*/ 458990 w 529316"/>
                            <a:gd name="connsiteY16" fmla="*/ 80311 h 401026"/>
                            <a:gd name="connsiteX17" fmla="*/ 300904 w 529316"/>
                            <a:gd name="connsiteY17" fmla="*/ 238397 h 401026"/>
                            <a:gd name="connsiteX18" fmla="*/ 264659 w 529316"/>
                            <a:gd name="connsiteY18" fmla="*/ 252899 h 401026"/>
                            <a:gd name="connsiteX19" fmla="*/ 263656 w 529316"/>
                            <a:gd name="connsiteY19" fmla="*/ 252995 h 401026"/>
                            <a:gd name="connsiteX20" fmla="*/ 228412 w 529316"/>
                            <a:gd name="connsiteY20" fmla="*/ 238397 h 401026"/>
                            <a:gd name="connsiteX21" fmla="*/ 70326 w 529316"/>
                            <a:gd name="connsiteY21" fmla="*/ 80311 h 401026"/>
                            <a:gd name="connsiteX22" fmla="*/ 92015 w 529316"/>
                            <a:gd name="connsiteY22" fmla="*/ 0 h 401026"/>
                            <a:gd name="connsiteX23" fmla="*/ 437301 w 529316"/>
                            <a:gd name="connsiteY23" fmla="*/ 0 h 401026"/>
                            <a:gd name="connsiteX24" fmla="*/ 529316 w 529316"/>
                            <a:gd name="connsiteY24" fmla="*/ 92015 h 401026"/>
                            <a:gd name="connsiteX25" fmla="*/ 529316 w 529316"/>
                            <a:gd name="connsiteY25" fmla="*/ 309011 h 401026"/>
                            <a:gd name="connsiteX26" fmla="*/ 437301 w 529316"/>
                            <a:gd name="connsiteY26" fmla="*/ 401026 h 401026"/>
                            <a:gd name="connsiteX27" fmla="*/ 92015 w 529316"/>
                            <a:gd name="connsiteY27" fmla="*/ 401026 h 401026"/>
                            <a:gd name="connsiteX28" fmla="*/ 0 w 529316"/>
                            <a:gd name="connsiteY28" fmla="*/ 309011 h 401026"/>
                            <a:gd name="connsiteX29" fmla="*/ 0 w 529316"/>
                            <a:gd name="connsiteY29" fmla="*/ 92015 h 401026"/>
                            <a:gd name="connsiteX30" fmla="*/ 92015 w 529316"/>
                            <a:gd name="connsiteY30" fmla="*/ 0 h 4010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529316" h="401026">
                              <a:moveTo>
                                <a:pt x="367281" y="196274"/>
                              </a:moveTo>
                              <a:lnTo>
                                <a:pt x="355293" y="208263"/>
                              </a:lnTo>
                              <a:lnTo>
                                <a:pt x="465090" y="318060"/>
                              </a:lnTo>
                              <a:cubicBezTo>
                                <a:pt x="465822" y="318792"/>
                                <a:pt x="466527" y="319541"/>
                                <a:pt x="466739" y="320716"/>
                              </a:cubicBezTo>
                              <a:lnTo>
                                <a:pt x="491723" y="320716"/>
                              </a:lnTo>
                              <a:close/>
                              <a:moveTo>
                                <a:pt x="162035" y="196274"/>
                              </a:moveTo>
                              <a:lnTo>
                                <a:pt x="37593" y="320716"/>
                              </a:lnTo>
                              <a:lnTo>
                                <a:pt x="62577" y="320716"/>
                              </a:lnTo>
                              <a:lnTo>
                                <a:pt x="64225" y="318061"/>
                              </a:lnTo>
                              <a:lnTo>
                                <a:pt x="174023" y="208263"/>
                              </a:lnTo>
                              <a:close/>
                              <a:moveTo>
                                <a:pt x="46349" y="80311"/>
                              </a:moveTo>
                              <a:lnTo>
                                <a:pt x="222791" y="256753"/>
                              </a:lnTo>
                              <a:cubicBezTo>
                                <a:pt x="234032" y="267995"/>
                                <a:pt x="248767" y="273616"/>
                                <a:pt x="263500" y="273616"/>
                              </a:cubicBezTo>
                              <a:cubicBezTo>
                                <a:pt x="263887" y="273616"/>
                                <a:pt x="264274" y="273611"/>
                                <a:pt x="264659" y="273504"/>
                              </a:cubicBezTo>
                              <a:cubicBezTo>
                                <a:pt x="279774" y="273906"/>
                                <a:pt x="294989" y="268289"/>
                                <a:pt x="306525" y="256753"/>
                              </a:cubicBezTo>
                              <a:lnTo>
                                <a:pt x="482968" y="80311"/>
                              </a:lnTo>
                              <a:lnTo>
                                <a:pt x="458990" y="80311"/>
                              </a:lnTo>
                              <a:lnTo>
                                <a:pt x="300904" y="238397"/>
                              </a:lnTo>
                              <a:cubicBezTo>
                                <a:pt x="290917" y="248385"/>
                                <a:pt x="277745" y="253247"/>
                                <a:pt x="264659" y="252899"/>
                              </a:cubicBezTo>
                              <a:cubicBezTo>
                                <a:pt x="264325" y="252991"/>
                                <a:pt x="263990" y="252995"/>
                                <a:pt x="263656" y="252995"/>
                              </a:cubicBezTo>
                              <a:cubicBezTo>
                                <a:pt x="250900" y="252995"/>
                                <a:pt x="238144" y="248128"/>
                                <a:pt x="228412" y="238397"/>
                              </a:cubicBezTo>
                              <a:lnTo>
                                <a:pt x="70326" y="80311"/>
                              </a:lnTo>
                              <a:close/>
                              <a:moveTo>
                                <a:pt x="92015" y="0"/>
                              </a:moveTo>
                              <a:lnTo>
                                <a:pt x="437301" y="0"/>
                              </a:lnTo>
                              <a:cubicBezTo>
                                <a:pt x="488119" y="0"/>
                                <a:pt x="529316" y="41197"/>
                                <a:pt x="529316" y="92015"/>
                              </a:cubicBezTo>
                              <a:lnTo>
                                <a:pt x="529316" y="309011"/>
                              </a:lnTo>
                              <a:cubicBezTo>
                                <a:pt x="529316" y="359829"/>
                                <a:pt x="488119" y="401026"/>
                                <a:pt x="437301" y="401026"/>
                              </a:cubicBezTo>
                              <a:lnTo>
                                <a:pt x="92015" y="401026"/>
                              </a:lnTo>
                              <a:cubicBezTo>
                                <a:pt x="41197" y="401026"/>
                                <a:pt x="0" y="359829"/>
                                <a:pt x="0" y="309011"/>
                              </a:cubicBezTo>
                              <a:lnTo>
                                <a:pt x="0" y="92015"/>
                              </a:lnTo>
                              <a:cubicBezTo>
                                <a:pt x="0" y="41197"/>
                                <a:pt x="41197" y="0"/>
                                <a:pt x="9201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shape w14:anchorId="7B06E217" id="KSO_Shape" o:spid="_x0000_s1026" style="position:absolute;left:0;text-align:left;margin-left:264.6pt;margin-top:70.6pt;width:8.55pt;height:6.4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29316,4010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" path="m367281,196274r-11988,11989l465090,318060v732,732,1437,1481,1649,2656l491723,320716,367281,196274xm162035,196274l37593,320716r24984,l64225,318061,174023,208263,162035,196274xm46349,80311l222791,256753v11241,11242,25976,16863,40709,16863c263887,273616,264274,273611,264659,273504v15115,402,30330,-5215,41866,-16751l482968,80311r-23978,l300904,238397v-9987,9988,-23159,14850,-36245,14502c264325,252991,263990,252995,263656,252995v-12756,,-25512,-4867,-35244,-14598l70326,80311r-23977,xm92015,l437301,v50818,,92015,41197,92015,92015l529316,309011v,50818,-41197,92015,-92015,92015l92015,401026c41197,401026,,359829,,309011l,92015c,41197,41197,,92015,xe" stroked="f" strokeweight="1pt">
                <v:stroke joinstyle="miter"/>
                <v:path arrowok="t" o:connecttype="custom" o:connectlocs="75345,40092;72886,42541;95410,64968;95748,65511;100873,65511;33240,40092;7712,65511;12837,65511;13175,64968;35699,42541;9508,16405;45704,52445;54055,55890;54293,55867;62881,52445;99077,16405;94158,16405;61728,48696;54293,51658;54087,51678;46857,48696;14427,16405;18876,0;89709,0;108585,18795;108585,63120;89709,81915;18876,81915;0,63120;0,18795;18876,0" o:connectangles="0,0,0,0,0,0,0,0,0,0,0,0,0,0,0,0,0,0,0,0,0,0,0,0,0,0,0,0,0,0,0"/>
              </v:shape>
            </w:pict>
          </mc:Fallback>
        </mc:AlternateContent>
      </w:r>
      <w:r w:rsidR="00007A1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-1132205</wp:posOffset>
                </wp:positionH>
                <wp:positionV relativeFrom="paragraph">
                  <wp:posOffset>3046095</wp:posOffset>
                </wp:positionV>
                <wp:extent cx="137160" cy="279400"/>
                <wp:effectExtent l="0" t="0" r="0" b="63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7206" cy="279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1DE4760C" id="矩形 41" o:spid="_x0000_s1026" style="position:absolute;left:0;text-align:left;margin-left:-89.15pt;margin-top:239.85pt;width:10.8pt;height:22pt;flip:x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" stroked="f" strokeweight="1pt"/>
            </w:pict>
          </mc:Fallback>
        </mc:AlternateContent>
      </w:r>
    </w:p>
    <w:sectPr w:rsidR="001442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BCC" w:rsidRDefault="00730BCC" w:rsidP="00063122">
      <w:r>
        <w:separator/>
      </w:r>
    </w:p>
  </w:endnote>
  <w:endnote w:type="continuationSeparator" w:id="0">
    <w:p w:rsidR="00730BCC" w:rsidRDefault="00730BCC" w:rsidP="00063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BCC" w:rsidRDefault="00730BCC" w:rsidP="00063122">
      <w:r>
        <w:separator/>
      </w:r>
    </w:p>
  </w:footnote>
  <w:footnote w:type="continuationSeparator" w:id="0">
    <w:p w:rsidR="00730BCC" w:rsidRDefault="00730BCC" w:rsidP="000631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571CD"/>
    <w:multiLevelType w:val="multilevel"/>
    <w:tmpl w:val="0E0C6670"/>
    <w:lvl w:ilvl="0">
      <w:start w:val="2017"/>
      <w:numFmt w:val="decimal"/>
      <w:lvlText w:val="%1"/>
      <w:lvlJc w:val="left"/>
      <w:pPr>
        <w:ind w:left="1538" w:hanging="1538"/>
      </w:pPr>
      <w:rPr>
        <w:rFonts w:cs="微软雅黑" w:hint="default"/>
        <w:b/>
        <w:color w:val="002E48"/>
        <w:w w:val="95"/>
      </w:rPr>
    </w:lvl>
    <w:lvl w:ilvl="1">
      <w:start w:val="12"/>
      <w:numFmt w:val="decimal"/>
      <w:lvlText w:val="%1.%2"/>
      <w:lvlJc w:val="left"/>
      <w:pPr>
        <w:ind w:left="1538" w:hanging="1538"/>
      </w:pPr>
      <w:rPr>
        <w:rFonts w:cs="微软雅黑" w:hint="default"/>
        <w:b/>
        <w:color w:val="002E48"/>
        <w:w w:val="95"/>
      </w:rPr>
    </w:lvl>
    <w:lvl w:ilvl="2">
      <w:start w:val="2017"/>
      <w:numFmt w:val="decimal"/>
      <w:lvlText w:val="%1.%2-%3"/>
      <w:lvlJc w:val="left"/>
      <w:pPr>
        <w:ind w:left="1538" w:hanging="1538"/>
      </w:pPr>
      <w:rPr>
        <w:rFonts w:cs="微软雅黑" w:hint="default"/>
        <w:b/>
        <w:color w:val="002E48"/>
        <w:w w:val="95"/>
      </w:rPr>
    </w:lvl>
    <w:lvl w:ilvl="3">
      <w:start w:val="12"/>
      <w:numFmt w:val="decimal"/>
      <w:lvlText w:val="%1.%2-%3.%4"/>
      <w:lvlJc w:val="left"/>
      <w:pPr>
        <w:ind w:left="1538" w:hanging="1538"/>
      </w:pPr>
      <w:rPr>
        <w:rFonts w:cs="微软雅黑" w:hint="default"/>
        <w:b/>
        <w:color w:val="002E48"/>
        <w:w w:val="95"/>
      </w:rPr>
    </w:lvl>
    <w:lvl w:ilvl="4">
      <w:start w:val="1"/>
      <w:numFmt w:val="decimal"/>
      <w:lvlText w:val="%1.%2-%3.%4.%5"/>
      <w:lvlJc w:val="left"/>
      <w:pPr>
        <w:ind w:left="1538" w:hanging="1538"/>
      </w:pPr>
      <w:rPr>
        <w:rFonts w:cs="微软雅黑" w:hint="default"/>
        <w:b/>
        <w:color w:val="002E48"/>
        <w:w w:val="95"/>
      </w:rPr>
    </w:lvl>
    <w:lvl w:ilvl="5">
      <w:start w:val="1"/>
      <w:numFmt w:val="decimal"/>
      <w:lvlText w:val="%1.%2-%3.%4.%5.%6"/>
      <w:lvlJc w:val="left"/>
      <w:pPr>
        <w:ind w:left="1538" w:hanging="1538"/>
      </w:pPr>
      <w:rPr>
        <w:rFonts w:cs="微软雅黑" w:hint="default"/>
        <w:b/>
        <w:color w:val="002E48"/>
        <w:w w:val="95"/>
      </w:rPr>
    </w:lvl>
    <w:lvl w:ilvl="6">
      <w:start w:val="1"/>
      <w:numFmt w:val="decimal"/>
      <w:lvlText w:val="%1.%2-%3.%4.%5.%6.%7"/>
      <w:lvlJc w:val="left"/>
      <w:pPr>
        <w:ind w:left="1538" w:hanging="1538"/>
      </w:pPr>
      <w:rPr>
        <w:rFonts w:cs="微软雅黑" w:hint="default"/>
        <w:b/>
        <w:color w:val="002E48"/>
        <w:w w:val="95"/>
      </w:rPr>
    </w:lvl>
    <w:lvl w:ilvl="7">
      <w:start w:val="1"/>
      <w:numFmt w:val="decimal"/>
      <w:lvlText w:val="%1.%2-%3.%4.%5.%6.%7.%8"/>
      <w:lvlJc w:val="left"/>
      <w:pPr>
        <w:ind w:left="1538" w:hanging="1538"/>
      </w:pPr>
      <w:rPr>
        <w:rFonts w:cs="微软雅黑" w:hint="default"/>
        <w:b/>
        <w:color w:val="002E48"/>
        <w:w w:val="95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cs="微软雅黑" w:hint="default"/>
        <w:b/>
        <w:color w:val="002E48"/>
        <w:w w:val="95"/>
      </w:rPr>
    </w:lvl>
  </w:abstractNum>
  <w:abstractNum w:abstractNumId="1">
    <w:nsid w:val="2BE829F2"/>
    <w:multiLevelType w:val="hybridMultilevel"/>
    <w:tmpl w:val="AABA18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E5E5496"/>
    <w:multiLevelType w:val="hybridMultilevel"/>
    <w:tmpl w:val="6FEC1D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5C607D4"/>
    <w:multiLevelType w:val="hybridMultilevel"/>
    <w:tmpl w:val="11AAF4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5A3D48"/>
    <w:multiLevelType w:val="hybridMultilevel"/>
    <w:tmpl w:val="5A981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9E10459"/>
    <w:multiLevelType w:val="multilevel"/>
    <w:tmpl w:val="E74E6090"/>
    <w:lvl w:ilvl="0">
      <w:start w:val="2017"/>
      <w:numFmt w:val="decimal"/>
      <w:lvlText w:val="%1"/>
      <w:lvlJc w:val="left"/>
      <w:pPr>
        <w:ind w:left="1415" w:hanging="141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415" w:hanging="1415"/>
      </w:pPr>
      <w:rPr>
        <w:rFonts w:hint="default"/>
      </w:rPr>
    </w:lvl>
    <w:lvl w:ilvl="2">
      <w:start w:val="2018"/>
      <w:numFmt w:val="decimal"/>
      <w:lvlText w:val="%1.%2-%3"/>
      <w:lvlJc w:val="left"/>
      <w:pPr>
        <w:ind w:left="1415" w:hanging="1415"/>
      </w:pPr>
      <w:rPr>
        <w:rFonts w:hint="default"/>
      </w:rPr>
    </w:lvl>
    <w:lvl w:ilvl="3">
      <w:start w:val="4"/>
      <w:numFmt w:val="decimal"/>
      <w:lvlText w:val="%1.%2-%3.%4"/>
      <w:lvlJc w:val="left"/>
      <w:pPr>
        <w:ind w:left="1415" w:hanging="1415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415" w:hanging="1415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415" w:hanging="1415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04638D"/>
    <w:rsid w:val="00007A1E"/>
    <w:rsid w:val="000278CC"/>
    <w:rsid w:val="00063122"/>
    <w:rsid w:val="000649E3"/>
    <w:rsid w:val="000923D8"/>
    <w:rsid w:val="000A4508"/>
    <w:rsid w:val="000D30D9"/>
    <w:rsid w:val="001115AC"/>
    <w:rsid w:val="0014422C"/>
    <w:rsid w:val="001A35F0"/>
    <w:rsid w:val="001B79C0"/>
    <w:rsid w:val="001D5E01"/>
    <w:rsid w:val="00221550"/>
    <w:rsid w:val="00323CBC"/>
    <w:rsid w:val="00385608"/>
    <w:rsid w:val="00432DB9"/>
    <w:rsid w:val="005223DB"/>
    <w:rsid w:val="00534D9B"/>
    <w:rsid w:val="005914BC"/>
    <w:rsid w:val="00596448"/>
    <w:rsid w:val="0066644B"/>
    <w:rsid w:val="00684EC8"/>
    <w:rsid w:val="0068576D"/>
    <w:rsid w:val="006865F0"/>
    <w:rsid w:val="006B65A7"/>
    <w:rsid w:val="00730BCC"/>
    <w:rsid w:val="007C20A7"/>
    <w:rsid w:val="007C77D8"/>
    <w:rsid w:val="007D6059"/>
    <w:rsid w:val="00830FBE"/>
    <w:rsid w:val="0088155A"/>
    <w:rsid w:val="00881DAB"/>
    <w:rsid w:val="008A2F2C"/>
    <w:rsid w:val="008E17B7"/>
    <w:rsid w:val="00946E10"/>
    <w:rsid w:val="00962AC2"/>
    <w:rsid w:val="009958AB"/>
    <w:rsid w:val="00A15D74"/>
    <w:rsid w:val="00B32C48"/>
    <w:rsid w:val="00B624DD"/>
    <w:rsid w:val="00C645D0"/>
    <w:rsid w:val="00C67D1C"/>
    <w:rsid w:val="00CB5DA7"/>
    <w:rsid w:val="00CC5467"/>
    <w:rsid w:val="00CC6FC9"/>
    <w:rsid w:val="00D20A6F"/>
    <w:rsid w:val="00DD759F"/>
    <w:rsid w:val="00E13532"/>
    <w:rsid w:val="00E262BB"/>
    <w:rsid w:val="00E27B35"/>
    <w:rsid w:val="00E40D09"/>
    <w:rsid w:val="00EA60D3"/>
    <w:rsid w:val="00F1278A"/>
    <w:rsid w:val="00FE04AD"/>
    <w:rsid w:val="35046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DED14F56-1068-41BB-AB68-AA6513665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4EC8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nhideWhenUsed/>
    <w:rsid w:val="00007A1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黑体" w:hAnsi="Times New Roman" w:cs="Times New Roman"/>
      <w:sz w:val="18"/>
    </w:rPr>
  </w:style>
  <w:style w:type="character" w:customStyle="1" w:styleId="Char">
    <w:name w:val="页眉 Char"/>
    <w:basedOn w:val="a0"/>
    <w:link w:val="a4"/>
    <w:rsid w:val="00007A1E"/>
    <w:rPr>
      <w:rFonts w:ascii="Times New Roman" w:eastAsia="黑体" w:hAnsi="Times New Roman" w:cs="Times New Roman"/>
      <w:kern w:val="2"/>
      <w:sz w:val="18"/>
      <w:szCs w:val="22"/>
    </w:rPr>
  </w:style>
  <w:style w:type="paragraph" w:styleId="a5">
    <w:name w:val="List Paragraph"/>
    <w:basedOn w:val="a"/>
    <w:uiPriority w:val="99"/>
    <w:qFormat/>
    <w:rsid w:val="00007A1E"/>
    <w:pPr>
      <w:ind w:firstLineChars="200" w:firstLine="420"/>
    </w:pPr>
    <w:rPr>
      <w:rFonts w:ascii="黑体" w:eastAsia="黑体" w:hAnsi="黑体" w:cs="Times New Roman"/>
      <w:sz w:val="24"/>
    </w:rPr>
  </w:style>
  <w:style w:type="paragraph" w:styleId="a6">
    <w:name w:val="footer"/>
    <w:basedOn w:val="a"/>
    <w:link w:val="Char0"/>
    <w:uiPriority w:val="99"/>
    <w:unhideWhenUsed/>
    <w:rsid w:val="000631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6312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dy\AppData\Roaming\kingsoft\office6\templates\download\&#40664;&#35748;\&#31616;&#21382;-&#31616;&#27905;&#31616;&#21382;&#21830;&#21153;&#31616;&#21382;&#22909;&#30475;&#31616;&#21382;&#31616;&#32422;&#31616;&#21382;&#27714;&#32844;&#31616;&#21382;-5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A013218-F869-49D2-A075-C08225707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简历-简洁简历商务简历好看简历简约简历求职简历-55</Template>
  <TotalTime>1403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amdin</dc:creator>
  <cp:lastModifiedBy>JustCute</cp:lastModifiedBy>
  <cp:revision>27</cp:revision>
  <cp:lastPrinted>2017-02-15T14:12:00Z</cp:lastPrinted>
  <dcterms:created xsi:type="dcterms:W3CDTF">2017-02-15T12:14:00Z</dcterms:created>
  <dcterms:modified xsi:type="dcterms:W3CDTF">2019-06-29T00:17:00Z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